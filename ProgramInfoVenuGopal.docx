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7697" w14:textId="791E46E0" w:rsidR="005C6D45" w:rsidRPr="001379F8" w:rsidRDefault="001379F8">
      <w:pPr>
        <w:pStyle w:val="Title"/>
        <w:rPr>
          <w:sz w:val="52"/>
          <w:szCs w:val="52"/>
        </w:rPr>
      </w:pPr>
      <w:r w:rsidRPr="001379F8">
        <w:rPr>
          <w:sz w:val="52"/>
          <w:szCs w:val="52"/>
        </w:rPr>
        <w:t>A project on Data Analytics – Aug 2023</w:t>
      </w:r>
    </w:p>
    <w:p w14:paraId="69EC77DD" w14:textId="37BC7F52" w:rsidR="005C6D45" w:rsidRDefault="001379F8">
      <w:pPr>
        <w:pStyle w:val="Subtitle"/>
      </w:pPr>
      <w:bookmarkStart w:id="0" w:name="_Hlk487785372"/>
      <w:bookmarkEnd w:id="0"/>
      <w:r>
        <w:t>Python procedural steps, Databases, Query T</w:t>
      </w:r>
      <w:r w:rsidR="008B696C">
        <w:t>able</w:t>
      </w:r>
      <w:r>
        <w:t>s</w:t>
      </w:r>
      <w:r w:rsidR="008B696C">
        <w:t xml:space="preserve"> </w:t>
      </w:r>
      <w:r>
        <w:t xml:space="preserve">from COVID-19 API                           </w:t>
      </w:r>
      <w:r w:rsidRPr="001379F8">
        <w:rPr>
          <w:color w:val="FF9999" w:themeColor="accent2" w:themeTint="66"/>
          <w:sz w:val="24"/>
          <w:szCs w:val="24"/>
        </w:rPr>
        <w:t>-Venu Gopal Madhav Annamdas</w:t>
      </w:r>
    </w:p>
    <w:p w14:paraId="1A3E5C94" w14:textId="77777777" w:rsidR="0037355F" w:rsidRPr="00852F86" w:rsidRDefault="008A4CB5" w:rsidP="0037355F">
      <w:pPr>
        <w:pStyle w:val="Heading1"/>
        <w:spacing w:before="0" w:after="0"/>
        <w:rPr>
          <w:rFonts w:ascii="Times New Roman" w:hAnsi="Times New Roman" w:cs="Times New Roman"/>
          <w:sz w:val="32"/>
          <w:szCs w:val="32"/>
          <w:u w:val="single"/>
        </w:rPr>
      </w:pPr>
      <w:r w:rsidRPr="00852F86">
        <w:rPr>
          <w:rFonts w:ascii="Times New Roman" w:hAnsi="Times New Roman" w:cs="Times New Roman"/>
          <w:sz w:val="32"/>
          <w:szCs w:val="32"/>
          <w:highlight w:val="yellow"/>
          <w:u w:val="single"/>
        </w:rPr>
        <w:t>Project Overview:</w:t>
      </w:r>
      <w:r w:rsidR="0037355F" w:rsidRPr="00852F86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D79E6F3" w14:textId="25E2A757" w:rsidR="008A4CB5" w:rsidRPr="00852F86" w:rsidRDefault="00BE17A4" w:rsidP="0037355F">
      <w:pPr>
        <w:pStyle w:val="Heading1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 w:rsidRPr="00852F86">
        <w:rPr>
          <w:rFonts w:ascii="Times New Roman" w:hAnsi="Times New Roman" w:cs="Times New Roman"/>
          <w:sz w:val="24"/>
          <w:szCs w:val="24"/>
        </w:rPr>
        <w:t>D</w:t>
      </w:r>
      <w:r w:rsidR="008A4CB5" w:rsidRPr="00852F86">
        <w:rPr>
          <w:rFonts w:ascii="Times New Roman" w:hAnsi="Times New Roman" w:cs="Times New Roman"/>
          <w:sz w:val="24"/>
          <w:szCs w:val="24"/>
        </w:rPr>
        <w:t>escription</w:t>
      </w:r>
      <w:r w:rsidRPr="00852F86">
        <w:rPr>
          <w:rFonts w:ascii="Times New Roman" w:hAnsi="Times New Roman" w:cs="Times New Roman"/>
          <w:sz w:val="24"/>
          <w:szCs w:val="24"/>
        </w:rPr>
        <w:t xml:space="preserve">: To adopt public API to investigate covid-19 information related to specific countries and the </w:t>
      </w:r>
      <w:r w:rsidR="0037355F" w:rsidRPr="00852F86">
        <w:rPr>
          <w:rFonts w:ascii="Times New Roman" w:hAnsi="Times New Roman" w:cs="Times New Roman"/>
          <w:sz w:val="24"/>
          <w:szCs w:val="24"/>
        </w:rPr>
        <w:t>world</w:t>
      </w:r>
      <w:r w:rsidRPr="00852F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ADDCE1" w14:textId="588EC53E" w:rsidR="008A4CB5" w:rsidRPr="00852F86" w:rsidRDefault="00BE17A4" w:rsidP="0037355F">
      <w:pPr>
        <w:pStyle w:val="Heading1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 w:rsidRPr="00852F86">
        <w:rPr>
          <w:rFonts w:ascii="Times New Roman" w:hAnsi="Times New Roman" w:cs="Times New Roman"/>
          <w:sz w:val="24"/>
          <w:szCs w:val="24"/>
        </w:rPr>
        <w:t>P</w:t>
      </w:r>
      <w:r w:rsidR="008A4CB5" w:rsidRPr="00852F86">
        <w:rPr>
          <w:rFonts w:ascii="Times New Roman" w:hAnsi="Times New Roman" w:cs="Times New Roman"/>
          <w:sz w:val="24"/>
          <w:szCs w:val="24"/>
        </w:rPr>
        <w:t>urpose</w:t>
      </w:r>
      <w:r w:rsidRPr="00852F86">
        <w:rPr>
          <w:rFonts w:ascii="Times New Roman" w:hAnsi="Times New Roman" w:cs="Times New Roman"/>
          <w:sz w:val="24"/>
          <w:szCs w:val="24"/>
        </w:rPr>
        <w:t xml:space="preserve">:  To retrieve information </w:t>
      </w:r>
      <w:r w:rsidR="008622E1">
        <w:rPr>
          <w:rFonts w:ascii="Times New Roman" w:hAnsi="Times New Roman" w:cs="Times New Roman"/>
          <w:sz w:val="24"/>
          <w:szCs w:val="24"/>
        </w:rPr>
        <w:t xml:space="preserve">about </w:t>
      </w:r>
      <w:r w:rsidRPr="00852F86">
        <w:rPr>
          <w:rFonts w:ascii="Times New Roman" w:hAnsi="Times New Roman" w:cs="Times New Roman"/>
          <w:sz w:val="24"/>
          <w:szCs w:val="24"/>
        </w:rPr>
        <w:t>deaths due to covid-</w:t>
      </w:r>
      <w:r w:rsidR="0037355F" w:rsidRPr="00852F86">
        <w:rPr>
          <w:rFonts w:ascii="Times New Roman" w:hAnsi="Times New Roman" w:cs="Times New Roman"/>
          <w:sz w:val="24"/>
          <w:szCs w:val="24"/>
        </w:rPr>
        <w:t>19 related</w:t>
      </w:r>
      <w:r w:rsidRPr="00852F86">
        <w:rPr>
          <w:rFonts w:ascii="Times New Roman" w:hAnsi="Times New Roman" w:cs="Times New Roman"/>
          <w:sz w:val="24"/>
          <w:szCs w:val="24"/>
        </w:rPr>
        <w:t xml:space="preserve"> to countries and show them on </w:t>
      </w:r>
      <w:r w:rsidR="0037355F" w:rsidRPr="00852F86">
        <w:rPr>
          <w:rFonts w:ascii="Times New Roman" w:hAnsi="Times New Roman" w:cs="Times New Roman"/>
          <w:sz w:val="24"/>
          <w:szCs w:val="24"/>
        </w:rPr>
        <w:t xml:space="preserve">the </w:t>
      </w:r>
      <w:r w:rsidRPr="00852F86">
        <w:rPr>
          <w:rFonts w:ascii="Times New Roman" w:hAnsi="Times New Roman" w:cs="Times New Roman"/>
          <w:sz w:val="24"/>
          <w:szCs w:val="24"/>
        </w:rPr>
        <w:t xml:space="preserve">world map. </w:t>
      </w:r>
    </w:p>
    <w:p w14:paraId="17423087" w14:textId="3E200145" w:rsidR="0037355F" w:rsidRPr="00852F86" w:rsidRDefault="0037355F" w:rsidP="0037355F">
      <w:pPr>
        <w:pStyle w:val="Heading1"/>
        <w:spacing w:before="0" w:after="0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  <w:r w:rsidRPr="00852F86">
        <w:rPr>
          <w:rFonts w:ascii="Times New Roman" w:hAnsi="Times New Roman" w:cs="Times New Roman"/>
          <w:sz w:val="32"/>
          <w:szCs w:val="32"/>
          <w:highlight w:val="yellow"/>
          <w:u w:val="single"/>
        </w:rPr>
        <w:t>T</w:t>
      </w:r>
      <w:r w:rsidR="008A4CB5" w:rsidRPr="00852F86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ools &amp; technologies: </w:t>
      </w:r>
    </w:p>
    <w:p w14:paraId="3BE9230E" w14:textId="65EF42F3" w:rsidR="0037355F" w:rsidRPr="00852F86" w:rsidRDefault="0037355F" w:rsidP="0037355F">
      <w:pPr>
        <w:pStyle w:val="Heading1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 w:rsidRPr="00852F86">
        <w:rPr>
          <w:rFonts w:ascii="Times New Roman" w:hAnsi="Times New Roman" w:cs="Times New Roman"/>
          <w:sz w:val="24"/>
          <w:szCs w:val="24"/>
        </w:rPr>
        <w:t>P</w:t>
      </w:r>
      <w:r w:rsidR="008A4CB5" w:rsidRPr="00852F86">
        <w:rPr>
          <w:rFonts w:ascii="Times New Roman" w:hAnsi="Times New Roman" w:cs="Times New Roman"/>
          <w:sz w:val="24"/>
          <w:szCs w:val="24"/>
        </w:rPr>
        <w:t>rogramming language</w:t>
      </w:r>
      <w:r w:rsidRPr="00852F86">
        <w:rPr>
          <w:rFonts w:ascii="Times New Roman" w:hAnsi="Times New Roman" w:cs="Times New Roman"/>
          <w:sz w:val="24"/>
          <w:szCs w:val="24"/>
        </w:rPr>
        <w:t xml:space="preserve">: Python </w:t>
      </w:r>
    </w:p>
    <w:p w14:paraId="40F78CBC" w14:textId="7111BDDC" w:rsidR="008A4CB5" w:rsidRPr="00852F86" w:rsidRDefault="008A4CB5" w:rsidP="0037355F">
      <w:pPr>
        <w:pStyle w:val="Heading1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 w:rsidRPr="00852F86">
        <w:rPr>
          <w:rFonts w:ascii="Times New Roman" w:hAnsi="Times New Roman" w:cs="Times New Roman"/>
          <w:sz w:val="24"/>
          <w:szCs w:val="24"/>
        </w:rPr>
        <w:t>libraries</w:t>
      </w:r>
      <w:r w:rsidR="0037355F" w:rsidRPr="00852F86">
        <w:rPr>
          <w:rFonts w:ascii="Times New Roman" w:hAnsi="Times New Roman" w:cs="Times New Roman"/>
          <w:sz w:val="24"/>
          <w:szCs w:val="24"/>
        </w:rPr>
        <w:t xml:space="preserve">/packages:  requests, </w:t>
      </w:r>
      <w:r w:rsidR="005A1F50" w:rsidRPr="00852F86">
        <w:rPr>
          <w:rFonts w:ascii="Times New Roman" w:hAnsi="Times New Roman" w:cs="Times New Roman"/>
          <w:sz w:val="24"/>
          <w:szCs w:val="24"/>
        </w:rPr>
        <w:t>NumPy</w:t>
      </w:r>
      <w:r w:rsidR="0037355F" w:rsidRPr="00852F86">
        <w:rPr>
          <w:rFonts w:ascii="Times New Roman" w:hAnsi="Times New Roman" w:cs="Times New Roman"/>
          <w:sz w:val="24"/>
          <w:szCs w:val="24"/>
        </w:rPr>
        <w:t xml:space="preserve">, </w:t>
      </w:r>
      <w:r w:rsidR="005A1F50">
        <w:rPr>
          <w:rFonts w:ascii="Times New Roman" w:hAnsi="Times New Roman" w:cs="Times New Roman"/>
          <w:sz w:val="24"/>
          <w:szCs w:val="24"/>
        </w:rPr>
        <w:t>P</w:t>
      </w:r>
      <w:r w:rsidR="0037355F" w:rsidRPr="00852F86">
        <w:rPr>
          <w:rFonts w:ascii="Times New Roman" w:hAnsi="Times New Roman" w:cs="Times New Roman"/>
          <w:sz w:val="24"/>
          <w:szCs w:val="24"/>
        </w:rPr>
        <w:t xml:space="preserve">andas, </w:t>
      </w:r>
      <w:r w:rsidR="005A1F50">
        <w:rPr>
          <w:rFonts w:ascii="Times New Roman" w:hAnsi="Times New Roman" w:cs="Times New Roman"/>
          <w:sz w:val="24"/>
          <w:szCs w:val="24"/>
        </w:rPr>
        <w:t>M</w:t>
      </w:r>
      <w:r w:rsidR="0037355F" w:rsidRPr="00852F86">
        <w:rPr>
          <w:rFonts w:ascii="Times New Roman" w:hAnsi="Times New Roman" w:cs="Times New Roman"/>
          <w:sz w:val="24"/>
          <w:szCs w:val="24"/>
        </w:rPr>
        <w:t xml:space="preserve">atplotlib, </w:t>
      </w:r>
      <w:r w:rsidR="005A1F50">
        <w:rPr>
          <w:rFonts w:ascii="Times New Roman" w:hAnsi="Times New Roman" w:cs="Times New Roman"/>
          <w:sz w:val="24"/>
          <w:szCs w:val="24"/>
        </w:rPr>
        <w:t>S</w:t>
      </w:r>
      <w:r w:rsidR="0037355F" w:rsidRPr="00852F86">
        <w:rPr>
          <w:rFonts w:ascii="Times New Roman" w:hAnsi="Times New Roman" w:cs="Times New Roman"/>
          <w:sz w:val="24"/>
          <w:szCs w:val="24"/>
        </w:rPr>
        <w:t xml:space="preserve">eaborn, </w:t>
      </w:r>
      <w:r w:rsidR="005A1F50">
        <w:rPr>
          <w:rFonts w:ascii="Times New Roman" w:hAnsi="Times New Roman" w:cs="Times New Roman"/>
          <w:sz w:val="24"/>
          <w:szCs w:val="24"/>
        </w:rPr>
        <w:t>F</w:t>
      </w:r>
      <w:r w:rsidR="0037355F" w:rsidRPr="00852F86">
        <w:rPr>
          <w:rFonts w:ascii="Times New Roman" w:hAnsi="Times New Roman" w:cs="Times New Roman"/>
          <w:sz w:val="24"/>
          <w:szCs w:val="24"/>
        </w:rPr>
        <w:t xml:space="preserve">olium, </w:t>
      </w:r>
      <w:r w:rsidR="005A1F50">
        <w:rPr>
          <w:rFonts w:ascii="Times New Roman" w:hAnsi="Times New Roman" w:cs="Times New Roman"/>
          <w:sz w:val="24"/>
          <w:szCs w:val="24"/>
        </w:rPr>
        <w:t>D</w:t>
      </w:r>
      <w:r w:rsidR="0037355F" w:rsidRPr="00852F86">
        <w:rPr>
          <w:rFonts w:ascii="Times New Roman" w:hAnsi="Times New Roman" w:cs="Times New Roman"/>
          <w:sz w:val="24"/>
          <w:szCs w:val="24"/>
        </w:rPr>
        <w:t xml:space="preserve">atetime, sqlite3, tabulate, pandas-SQL. </w:t>
      </w:r>
    </w:p>
    <w:p w14:paraId="61F69F31" w14:textId="77777777" w:rsidR="0037355F" w:rsidRPr="00852F86" w:rsidRDefault="008A4CB5" w:rsidP="0037355F">
      <w:pPr>
        <w:pStyle w:val="Heading1"/>
        <w:spacing w:before="0" w:after="0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  <w:r w:rsidRPr="00852F86">
        <w:rPr>
          <w:rFonts w:ascii="Times New Roman" w:hAnsi="Times New Roman" w:cs="Times New Roman"/>
          <w:sz w:val="32"/>
          <w:szCs w:val="32"/>
          <w:highlight w:val="yellow"/>
          <w:u w:val="single"/>
        </w:rPr>
        <w:t>Challenges</w:t>
      </w:r>
      <w:r w:rsidR="0037355F" w:rsidRPr="00852F86">
        <w:rPr>
          <w:rFonts w:ascii="Times New Roman" w:hAnsi="Times New Roman" w:cs="Times New Roman"/>
          <w:sz w:val="32"/>
          <w:szCs w:val="32"/>
          <w:highlight w:val="yellow"/>
          <w:u w:val="single"/>
        </w:rPr>
        <w:t>:</w:t>
      </w:r>
    </w:p>
    <w:p w14:paraId="1FCBCA1D" w14:textId="273D8E86" w:rsidR="00A83304" w:rsidRPr="00852F86" w:rsidRDefault="008A4CB5" w:rsidP="00A83304">
      <w:pPr>
        <w:pStyle w:val="Heading1"/>
        <w:spacing w:before="0" w:after="0"/>
        <w:ind w:left="720"/>
        <w:rPr>
          <w:rFonts w:ascii="Times New Roman" w:hAnsi="Times New Roman" w:cs="Times New Roman"/>
          <w:sz w:val="24"/>
          <w:szCs w:val="24"/>
        </w:rPr>
      </w:pPr>
      <w:r w:rsidRPr="00852F86">
        <w:rPr>
          <w:rFonts w:ascii="Times New Roman" w:hAnsi="Times New Roman" w:cs="Times New Roman"/>
          <w:sz w:val="24"/>
          <w:szCs w:val="24"/>
        </w:rPr>
        <w:t xml:space="preserve"> </w:t>
      </w:r>
      <w:r w:rsidR="00A83304" w:rsidRPr="00852F86">
        <w:rPr>
          <w:rFonts w:ascii="Times New Roman" w:hAnsi="Times New Roman" w:cs="Times New Roman"/>
          <w:sz w:val="24"/>
          <w:szCs w:val="24"/>
        </w:rPr>
        <w:t xml:space="preserve">    First rapid API provided limited data not sufficient for the required exploration. So</w:t>
      </w:r>
      <w:r w:rsidR="00852F86">
        <w:rPr>
          <w:rFonts w:ascii="Times New Roman" w:hAnsi="Times New Roman" w:cs="Times New Roman"/>
          <w:sz w:val="24"/>
          <w:szCs w:val="24"/>
        </w:rPr>
        <w:t>,</w:t>
      </w:r>
      <w:r w:rsidR="00A83304" w:rsidRPr="00852F86">
        <w:rPr>
          <w:rFonts w:ascii="Times New Roman" w:hAnsi="Times New Roman" w:cs="Times New Roman"/>
          <w:sz w:val="24"/>
          <w:szCs w:val="24"/>
        </w:rPr>
        <w:t xml:space="preserve"> I adopted second public and key free API. The data were clustered into dictionaries, the </w:t>
      </w:r>
      <w:r w:rsidR="00852F86">
        <w:rPr>
          <w:rFonts w:ascii="Times New Roman" w:hAnsi="Times New Roman" w:cs="Times New Roman"/>
          <w:sz w:val="24"/>
          <w:szCs w:val="24"/>
        </w:rPr>
        <w:t xml:space="preserve"> </w:t>
      </w:r>
      <w:r w:rsidR="00A83304" w:rsidRPr="00852F86">
        <w:rPr>
          <w:rFonts w:ascii="Times New Roman" w:hAnsi="Times New Roman" w:cs="Times New Roman"/>
          <w:sz w:val="24"/>
          <w:szCs w:val="24"/>
        </w:rPr>
        <w:t xml:space="preserve">(a) date of </w:t>
      </w:r>
      <w:r w:rsidR="00852F86">
        <w:rPr>
          <w:rFonts w:ascii="Times New Roman" w:hAnsi="Times New Roman" w:cs="Times New Roman"/>
          <w:sz w:val="24"/>
          <w:szCs w:val="24"/>
        </w:rPr>
        <w:t>death</w:t>
      </w:r>
      <w:r w:rsidR="00A83304" w:rsidRPr="00852F86">
        <w:rPr>
          <w:rFonts w:ascii="Times New Roman" w:hAnsi="Times New Roman" w:cs="Times New Roman"/>
          <w:sz w:val="24"/>
          <w:szCs w:val="24"/>
        </w:rPr>
        <w:t>, and (</w:t>
      </w:r>
      <w:r w:rsidR="00852F86">
        <w:rPr>
          <w:rFonts w:ascii="Times New Roman" w:hAnsi="Times New Roman" w:cs="Times New Roman"/>
          <w:sz w:val="24"/>
          <w:szCs w:val="24"/>
        </w:rPr>
        <w:t>b</w:t>
      </w:r>
      <w:r w:rsidR="00A83304" w:rsidRPr="00852F86">
        <w:rPr>
          <w:rFonts w:ascii="Times New Roman" w:hAnsi="Times New Roman" w:cs="Times New Roman"/>
          <w:sz w:val="24"/>
          <w:szCs w:val="24"/>
        </w:rPr>
        <w:t xml:space="preserve">) updated dates of </w:t>
      </w:r>
      <w:r w:rsidR="00852F86">
        <w:rPr>
          <w:rFonts w:ascii="Times New Roman" w:hAnsi="Times New Roman" w:cs="Times New Roman"/>
          <w:sz w:val="24"/>
          <w:szCs w:val="24"/>
        </w:rPr>
        <w:t>death</w:t>
      </w:r>
      <w:r w:rsidR="00A83304" w:rsidRPr="00852F86">
        <w:rPr>
          <w:rFonts w:ascii="Times New Roman" w:hAnsi="Times New Roman" w:cs="Times New Roman"/>
          <w:sz w:val="24"/>
          <w:szCs w:val="24"/>
        </w:rPr>
        <w:t xml:space="preserve"> are not provided. The data includes confirmed cases, deaths, recovered, fatality rates, country names and country identifiers</w:t>
      </w:r>
      <w:r w:rsidR="00844185">
        <w:rPr>
          <w:rFonts w:ascii="Times New Roman" w:hAnsi="Times New Roman" w:cs="Times New Roman"/>
          <w:sz w:val="24"/>
          <w:szCs w:val="24"/>
        </w:rPr>
        <w:t>. Inconsistencies/ were handled by creating a new data frame. Thus, two data frames formed the basis for this mini-project</w:t>
      </w:r>
      <w:r w:rsidR="00A83304" w:rsidRPr="00852F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7E165" w14:textId="527337DF" w:rsidR="008A4CB5" w:rsidRPr="00852F86" w:rsidRDefault="00852F86" w:rsidP="0037355F">
      <w:pPr>
        <w:pStyle w:val="Heading1"/>
        <w:spacing w:before="0" w:after="0"/>
        <w:rPr>
          <w:rFonts w:ascii="Times New Roman" w:hAnsi="Times New Roman" w:cs="Times New Roman"/>
          <w:sz w:val="32"/>
          <w:szCs w:val="32"/>
          <w:highlight w:val="yellow"/>
          <w:u w:val="single"/>
        </w:rPr>
      </w:pPr>
      <w:r w:rsidRPr="00852F86">
        <w:rPr>
          <w:rFonts w:ascii="Times New Roman" w:hAnsi="Times New Roman" w:cs="Times New Roman"/>
          <w:sz w:val="32"/>
          <w:szCs w:val="32"/>
          <w:highlight w:val="yellow"/>
          <w:u w:val="single"/>
        </w:rPr>
        <w:t xml:space="preserve">Flow sequence </w:t>
      </w:r>
    </w:p>
    <w:p w14:paraId="6F8EB5A3" w14:textId="790C8B46" w:rsidR="008A4CB5" w:rsidRDefault="00C75B42">
      <w:pPr>
        <w:rPr>
          <w:i/>
          <w:iCs/>
          <w:color w:val="70AD47" w:themeColor="accent6"/>
          <w:sz w:val="28"/>
          <w:szCs w:val="28"/>
          <w:highlight w:val="lightGray"/>
          <w:u w:val="single"/>
        </w:rPr>
      </w:pPr>
      <w:r w:rsidRPr="00C75B42">
        <w:rPr>
          <w:i/>
          <w:iCs/>
          <w:noProof/>
          <w:color w:val="70AD47" w:themeColor="accent6"/>
          <w:sz w:val="28"/>
          <w:szCs w:val="28"/>
          <w:u w:val="single"/>
        </w:rPr>
        <w:drawing>
          <wp:inline distT="0" distB="0" distL="0" distR="0" wp14:anchorId="7147EA59" wp14:editId="484710F6">
            <wp:extent cx="5943600" cy="2593975"/>
            <wp:effectExtent l="0" t="0" r="0" b="0"/>
            <wp:docPr id="4390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4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9A21" w14:textId="77777777" w:rsidR="002C0626" w:rsidRDefault="002C0626">
      <w:pPr>
        <w:rPr>
          <w:i/>
          <w:iCs/>
          <w:color w:val="70AD47" w:themeColor="accent6"/>
          <w:sz w:val="28"/>
          <w:szCs w:val="28"/>
          <w:highlight w:val="lightGray"/>
          <w:u w:val="single"/>
        </w:rPr>
      </w:pPr>
    </w:p>
    <w:p w14:paraId="784B0345" w14:textId="77777777" w:rsidR="00852F86" w:rsidRDefault="00852F86">
      <w:pPr>
        <w:rPr>
          <w:i/>
          <w:iCs/>
          <w:color w:val="70AD47" w:themeColor="accent6"/>
          <w:sz w:val="28"/>
          <w:szCs w:val="28"/>
          <w:highlight w:val="lightGray"/>
          <w:u w:val="single"/>
        </w:rPr>
      </w:pPr>
    </w:p>
    <w:p w14:paraId="4D12897B" w14:textId="489DFA0E" w:rsidR="00470C11" w:rsidRPr="001330FD" w:rsidRDefault="00470C11">
      <w:pPr>
        <w:rPr>
          <w:i/>
          <w:iCs/>
          <w:color w:val="70AD47" w:themeColor="accent6"/>
          <w:u w:val="single"/>
        </w:rPr>
      </w:pPr>
      <w:r w:rsidRPr="001330FD">
        <w:rPr>
          <w:i/>
          <w:iCs/>
          <w:color w:val="70AD47" w:themeColor="accent6"/>
          <w:sz w:val="28"/>
          <w:szCs w:val="28"/>
          <w:highlight w:val="lightGray"/>
          <w:u w:val="single"/>
        </w:rPr>
        <w:t>Python procedural steps in Jypter Notebook:</w:t>
      </w:r>
      <w:r w:rsidR="001330FD" w:rsidRPr="001330FD">
        <w:rPr>
          <w:i/>
          <w:iCs/>
          <w:color w:val="FF0000" w:themeColor="accent2"/>
          <w:highlight w:val="lightGray"/>
          <w:u w:val="single"/>
        </w:rPr>
        <w:t xml:space="preserve">        </w:t>
      </w:r>
      <w:r w:rsidR="00AC1EE7" w:rsidRPr="001330FD">
        <w:rPr>
          <w:i/>
          <w:iCs/>
          <w:color w:val="FF0000" w:themeColor="accent2"/>
          <w:highlight w:val="lightGray"/>
          <w:u w:val="single"/>
        </w:rPr>
        <w:t xml:space="preserve"> </w:t>
      </w:r>
      <w:r w:rsidRPr="001330FD">
        <w:rPr>
          <w:i/>
          <w:iCs/>
          <w:color w:val="FF0000" w:themeColor="accent2"/>
          <w:highlight w:val="lightGray"/>
          <w:u w:val="single"/>
        </w:rPr>
        <w:t xml:space="preserve">  (file name: DataScience.ipynb)</w:t>
      </w:r>
    </w:p>
    <w:p w14:paraId="571E8D04" w14:textId="0D8541E2" w:rsidR="005C6D45" w:rsidRPr="00930EB8" w:rsidRDefault="00470C11" w:rsidP="00DB64DE">
      <w:pPr>
        <w:spacing w:before="0" w:line="240" w:lineRule="auto"/>
        <w:rPr>
          <w:u w:val="single"/>
        </w:rPr>
      </w:pPr>
      <w:r w:rsidRPr="001330FD">
        <w:rPr>
          <w:u w:val="single"/>
        </w:rPr>
        <w:t>Program Description: Covid19 Endemic details of each country and continent in the world from a couple of public  APIs</w:t>
      </w:r>
      <w:r w:rsidR="00930EB8">
        <w:rPr>
          <w:u w:val="single"/>
        </w:rPr>
        <w:t xml:space="preserve"> (</w:t>
      </w:r>
      <w:r w:rsidRPr="00930EB8">
        <w:rPr>
          <w:u w:val="single"/>
        </w:rPr>
        <w:t xml:space="preserve">API 1 : URL </w:t>
      </w:r>
      <w:hyperlink r:id="rId12" w:history="1">
        <w:r w:rsidRPr="00930EB8">
          <w:t>https://covid-193.p.rapidapi.com/statistics</w:t>
        </w:r>
      </w:hyperlink>
      <w:r w:rsidRPr="00930EB8">
        <w:rPr>
          <w:u w:val="single"/>
        </w:rPr>
        <w:t xml:space="preserve"> (Rapid API)</w:t>
      </w:r>
      <w:r w:rsidR="00DB64DE">
        <w:rPr>
          <w:u w:val="single"/>
        </w:rPr>
        <w:t>. Maps and comparison plots</w:t>
      </w:r>
    </w:p>
    <w:p w14:paraId="4A14C551" w14:textId="5BEA6BFF" w:rsidR="005C6D45" w:rsidRPr="001330FD" w:rsidRDefault="00470C11" w:rsidP="00DB64DE">
      <w:pPr>
        <w:pStyle w:val="Heading1"/>
        <w:spacing w:before="0" w:after="0"/>
        <w:rPr>
          <w:sz w:val="40"/>
          <w:szCs w:val="40"/>
        </w:rPr>
      </w:pPr>
      <w:r w:rsidRPr="001330FD">
        <w:rPr>
          <w:sz w:val="40"/>
          <w:szCs w:val="40"/>
        </w:rPr>
        <w:t xml:space="preserve"># Import Libraries </w:t>
      </w:r>
    </w:p>
    <w:p w14:paraId="4290D4CA" w14:textId="7F067CFA" w:rsidR="003407A9" w:rsidRDefault="00470C11" w:rsidP="00175643">
      <w:pPr>
        <w:rPr>
          <w:noProof/>
        </w:rPr>
      </w:pPr>
      <w:r w:rsidRPr="00470C11">
        <w:rPr>
          <w:noProof/>
        </w:rPr>
        <w:t xml:space="preserve"> </w:t>
      </w:r>
      <w:r w:rsidR="00CB3C94" w:rsidRPr="00CB3C94">
        <w:rPr>
          <w:noProof/>
        </w:rPr>
        <w:drawing>
          <wp:inline distT="0" distB="0" distL="0" distR="0" wp14:anchorId="36F58C8A" wp14:editId="051D5E95">
            <wp:extent cx="2667372" cy="1876687"/>
            <wp:effectExtent l="0" t="0" r="0" b="9525"/>
            <wp:docPr id="89781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16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311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311"/>
      </w:tblGrid>
      <w:tr w:rsidR="004D2E56" w14:paraId="5B7244E4" w14:textId="77777777" w:rsidTr="004D2E56">
        <w:trPr>
          <w:trHeight w:val="1542"/>
        </w:trPr>
        <w:tc>
          <w:tcPr>
            <w:tcW w:w="8311" w:type="dxa"/>
            <w:shd w:val="clear" w:color="auto" w:fill="E2EFD9" w:themeFill="accent6" w:themeFillTint="33"/>
          </w:tcPr>
          <w:p w14:paraId="123E0D2C" w14:textId="4DDAFFB5" w:rsidR="004D2E56" w:rsidRDefault="004D2E56" w:rsidP="00915551">
            <w:pPr>
              <w:spacing w:line="259" w:lineRule="auto"/>
              <w:rPr>
                <w:rFonts w:asciiTheme="minorHAnsi" w:hAnsiTheme="minorHAnsi"/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4D2E56"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Data Retrieval</w:t>
            </w:r>
            <w:r w:rsidRPr="002733CA"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:</w:t>
            </w:r>
          </w:p>
          <w:p w14:paraId="598F038D" w14:textId="27D022F7" w:rsidR="004D2E56" w:rsidRDefault="004D2E56" w:rsidP="004D2E56">
            <w:r>
              <w:t>- Use Python and its libraries (e.g., requests) to build a dataset using a public API.</w:t>
            </w:r>
          </w:p>
          <w:p w14:paraId="627FC9EC" w14:textId="2853564A" w:rsidR="004D2E56" w:rsidRDefault="004D2E56" w:rsidP="004D2E56">
            <w:pP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t xml:space="preserve">- Example: You can use this api : </w:t>
            </w:r>
            <w:hyperlink r:id="rId14" w:history="1">
              <w:r w:rsidRPr="005448AB">
                <w:rPr>
                  <w:rStyle w:val="Hyperlink"/>
                </w:rPr>
                <w:t>https://covid-api.com/api/</w:t>
              </w:r>
            </w:hyperlink>
            <w:r>
              <w:t xml:space="preserve"> </w:t>
            </w:r>
          </w:p>
        </w:tc>
      </w:tr>
    </w:tbl>
    <w:p w14:paraId="4F6D6178" w14:textId="346A5C7F" w:rsidR="001330FD" w:rsidRPr="001330FD" w:rsidRDefault="004D2E56" w:rsidP="004D2E56">
      <w:pPr>
        <w:rPr>
          <w:sz w:val="40"/>
          <w:szCs w:val="40"/>
        </w:rPr>
      </w:pPr>
      <w:r>
        <w:t xml:space="preserve"> </w:t>
      </w:r>
      <w:bookmarkStart w:id="1" w:name="_Toc522551269"/>
      <w:bookmarkStart w:id="2" w:name="_Toc522551307"/>
      <w:bookmarkStart w:id="3" w:name="_Toc522551956"/>
      <w:r w:rsidR="001330FD" w:rsidRPr="001330FD">
        <w:rPr>
          <w:sz w:val="40"/>
          <w:szCs w:val="40"/>
        </w:rPr>
        <w:t xml:space="preserve"># </w:t>
      </w:r>
      <w:r w:rsidR="00930EB8" w:rsidRPr="00930EB8">
        <w:rPr>
          <w:sz w:val="40"/>
          <w:szCs w:val="40"/>
        </w:rPr>
        <w:t>Accessing Rapid API - COVID-19 data</w:t>
      </w:r>
    </w:p>
    <w:p w14:paraId="2837F984" w14:textId="7FCD7E8B" w:rsidR="00930EB8" w:rsidRDefault="001330FD" w:rsidP="001330FD">
      <w:pPr>
        <w:rPr>
          <w:noProof/>
        </w:rPr>
      </w:pPr>
      <w:r w:rsidRPr="00470C11">
        <w:rPr>
          <w:noProof/>
        </w:rPr>
        <w:t xml:space="preserve"> </w:t>
      </w:r>
      <w:r w:rsidR="00D23FD6" w:rsidRPr="00D23FD6">
        <w:rPr>
          <w:noProof/>
        </w:rPr>
        <w:drawing>
          <wp:inline distT="0" distB="0" distL="0" distR="0" wp14:anchorId="65BE47D4" wp14:editId="50E29863">
            <wp:extent cx="5770121" cy="1943100"/>
            <wp:effectExtent l="0" t="0" r="2540" b="0"/>
            <wp:docPr id="2055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4806" cy="1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1F9C" w14:textId="7C790B2B" w:rsidR="00D23FD6" w:rsidRDefault="00D23FD6" w:rsidP="001330FD">
      <w:pPr>
        <w:rPr>
          <w:noProof/>
        </w:rPr>
      </w:pPr>
      <w:r>
        <w:rPr>
          <w:noProof/>
        </w:rPr>
        <w:t>The output: data is in dictionary form</w:t>
      </w:r>
    </w:p>
    <w:p w14:paraId="339B4805" w14:textId="77777777" w:rsidR="00D23FD6" w:rsidRDefault="00D23FD6" w:rsidP="001330FD">
      <w:pPr>
        <w:rPr>
          <w:noProof/>
        </w:rPr>
      </w:pPr>
    </w:p>
    <w:p w14:paraId="643BDD44" w14:textId="1BE4D390" w:rsidR="00DB64DE" w:rsidRPr="001330FD" w:rsidRDefault="00DB64DE" w:rsidP="00DB64DE">
      <w:pPr>
        <w:pStyle w:val="Heading1"/>
        <w:rPr>
          <w:sz w:val="40"/>
          <w:szCs w:val="40"/>
        </w:rPr>
      </w:pPr>
      <w:r w:rsidRPr="001330FD">
        <w:rPr>
          <w:sz w:val="40"/>
          <w:szCs w:val="40"/>
        </w:rPr>
        <w:lastRenderedPageBreak/>
        <w:t xml:space="preserve"># </w:t>
      </w:r>
      <w:r w:rsidR="00B7541C">
        <w:rPr>
          <w:sz w:val="40"/>
          <w:szCs w:val="40"/>
        </w:rPr>
        <w:t>D</w:t>
      </w:r>
      <w:r w:rsidR="00B7541C" w:rsidRPr="00B7541C">
        <w:rPr>
          <w:sz w:val="40"/>
          <w:szCs w:val="40"/>
        </w:rPr>
        <w:t xml:space="preserve">ataframe </w:t>
      </w:r>
      <w:r w:rsidR="00B7541C">
        <w:rPr>
          <w:sz w:val="40"/>
          <w:szCs w:val="40"/>
        </w:rPr>
        <w:t xml:space="preserve">(df) </w:t>
      </w:r>
      <w:r w:rsidR="00B7541C" w:rsidRPr="00B7541C">
        <w:rPr>
          <w:sz w:val="40"/>
          <w:szCs w:val="40"/>
        </w:rPr>
        <w:t xml:space="preserve">from </w:t>
      </w:r>
      <w:r w:rsidR="00B7541C">
        <w:rPr>
          <w:sz w:val="40"/>
          <w:szCs w:val="40"/>
        </w:rPr>
        <w:t xml:space="preserve">the </w:t>
      </w:r>
      <w:r w:rsidR="00B7541C" w:rsidRPr="00B7541C">
        <w:rPr>
          <w:sz w:val="40"/>
          <w:szCs w:val="40"/>
        </w:rPr>
        <w:t>dictionary</w:t>
      </w:r>
      <w:r w:rsidR="00B7541C">
        <w:rPr>
          <w:sz w:val="40"/>
          <w:szCs w:val="40"/>
        </w:rPr>
        <w:t xml:space="preserve"> (data)</w:t>
      </w:r>
    </w:p>
    <w:p w14:paraId="32411941" w14:textId="4B39B114" w:rsidR="001330FD" w:rsidRDefault="00DB64DE" w:rsidP="00DB64DE">
      <w:pPr>
        <w:rPr>
          <w:noProof/>
        </w:rPr>
      </w:pPr>
      <w:r w:rsidRPr="00470C11">
        <w:rPr>
          <w:noProof/>
        </w:rPr>
        <w:t xml:space="preserve"> </w:t>
      </w:r>
      <w:r w:rsidR="00B7541C" w:rsidRPr="00B7541C">
        <w:rPr>
          <w:noProof/>
        </w:rPr>
        <w:drawing>
          <wp:inline distT="0" distB="0" distL="0" distR="0" wp14:anchorId="12D8B15F" wp14:editId="1E194A07">
            <wp:extent cx="3943900" cy="533474"/>
            <wp:effectExtent l="0" t="0" r="0" b="0"/>
            <wp:docPr id="190560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09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41B0" w14:textId="48D2615E" w:rsidR="00D86F18" w:rsidRDefault="00D86F18">
      <w:r>
        <w:t xml:space="preserve">     </w:t>
      </w:r>
      <w:r w:rsidR="006B50DE">
        <w:t xml:space="preserve">The dataframe </w:t>
      </w:r>
      <w:r>
        <w:t xml:space="preserve">(output) </w:t>
      </w:r>
      <w:r w:rsidR="006B50DE">
        <w:t xml:space="preserve">accesses country-by-country info on covid-19 cases. The data is smaller than I required. </w:t>
      </w:r>
      <w:r w:rsidRPr="00D86F18">
        <w:rPr>
          <w:noProof/>
        </w:rPr>
        <w:drawing>
          <wp:inline distT="0" distB="0" distL="0" distR="0" wp14:anchorId="4D4D75D3" wp14:editId="2FAE040F">
            <wp:extent cx="4867954" cy="609685"/>
            <wp:effectExtent l="0" t="0" r="8890" b="0"/>
            <wp:docPr id="39459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91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222C" w14:textId="50F8DAD0" w:rsidR="005C6D45" w:rsidRDefault="00D86F18">
      <w:r>
        <w:t xml:space="preserve">      </w:t>
      </w:r>
      <w:r w:rsidR="006B50DE">
        <w:t xml:space="preserve">Thus, I moved to another </w:t>
      </w:r>
      <w:r>
        <w:t>API location where I can get more information for this data analytics project.</w:t>
      </w:r>
      <w:r w:rsidR="006B50DE">
        <w:t xml:space="preserve"> </w:t>
      </w:r>
    </w:p>
    <w:p w14:paraId="737A51C1" w14:textId="28C61F38" w:rsidR="0066511C" w:rsidRDefault="0066511C" w:rsidP="00C76E7C">
      <w:pPr>
        <w:pStyle w:val="HTMLPreformatted"/>
        <w:shd w:val="clear" w:color="auto" w:fill="FFFFFF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G" w:eastAsia="en-SG"/>
        </w:rPr>
      </w:pPr>
      <w:r>
        <w:rPr>
          <w:u w:val="single"/>
        </w:rPr>
        <w:t>(</w:t>
      </w:r>
      <w:r w:rsidRPr="00930EB8">
        <w:rPr>
          <w:szCs w:val="22"/>
          <w:u w:val="single"/>
        </w:rPr>
        <w:t xml:space="preserve">API </w:t>
      </w:r>
      <w:r>
        <w:rPr>
          <w:u w:val="single"/>
        </w:rPr>
        <w:t>2</w:t>
      </w:r>
      <w:r w:rsidRPr="00930EB8">
        <w:rPr>
          <w:szCs w:val="22"/>
          <w:u w:val="single"/>
        </w:rPr>
        <w:t xml:space="preserve"> : URL </w:t>
      </w:r>
      <w:hyperlink r:id="rId18" w:tgtFrame="_blank" w:history="1">
        <w:r w:rsidRPr="0066511C">
          <w:rPr>
            <w:rFonts w:ascii="Courier New" w:eastAsia="Times New Roman" w:hAnsi="Courier New" w:cs="Courier New"/>
            <w:color w:val="296EAA"/>
            <w:sz w:val="21"/>
            <w:szCs w:val="21"/>
            <w:u w:val="single"/>
            <w:lang w:val="en-SG" w:eastAsia="en-SG"/>
          </w:rPr>
          <w:t>https://covid-api.com/api/</w:t>
        </w:r>
      </w:hyperlink>
      <w:r w:rsidRPr="0066511C">
        <w:rPr>
          <w:rFonts w:ascii="Courier New" w:eastAsia="Times New Roman" w:hAnsi="Courier New" w:cs="Courier New"/>
          <w:color w:val="000000"/>
          <w:sz w:val="21"/>
          <w:szCs w:val="21"/>
          <w:lang w:val="en-SG" w:eastAsia="en-SG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SG" w:eastAsia="en-SG"/>
        </w:rPr>
        <w:t>(Key free Public API)</w:t>
      </w:r>
    </w:p>
    <w:p w14:paraId="4593C9CB" w14:textId="77777777" w:rsidR="0066511C" w:rsidRPr="0066511C" w:rsidRDefault="0066511C" w:rsidP="00C76E7C">
      <w:pPr>
        <w:pStyle w:val="HTMLPreformatted"/>
        <w:shd w:val="clear" w:color="auto" w:fill="FFFFFF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SG" w:eastAsia="en-SG"/>
        </w:rPr>
      </w:pPr>
    </w:p>
    <w:bookmarkEnd w:id="1"/>
    <w:bookmarkEnd w:id="2"/>
    <w:bookmarkEnd w:id="3"/>
    <w:p w14:paraId="74847BB7" w14:textId="77777777" w:rsidR="0066511C" w:rsidRPr="001330FD" w:rsidRDefault="0066511C" w:rsidP="00C76E7C">
      <w:pPr>
        <w:pStyle w:val="Heading1"/>
        <w:spacing w:before="0" w:after="0"/>
        <w:rPr>
          <w:sz w:val="40"/>
          <w:szCs w:val="40"/>
        </w:rPr>
      </w:pPr>
      <w:r w:rsidRPr="0066511C">
        <w:t># Function to get json data from Public API</w:t>
      </w:r>
      <w:r>
        <w:t xml:space="preserve"> </w:t>
      </w:r>
    </w:p>
    <w:p w14:paraId="0FDE7F29" w14:textId="7251F3D7" w:rsidR="005C6D45" w:rsidRDefault="0066511C">
      <w:r w:rsidRPr="0066511C">
        <w:rPr>
          <w:noProof/>
        </w:rPr>
        <w:drawing>
          <wp:inline distT="0" distB="0" distL="0" distR="0" wp14:anchorId="4D0463CF" wp14:editId="6A0FA320">
            <wp:extent cx="3819525" cy="1640601"/>
            <wp:effectExtent l="0" t="0" r="0" b="0"/>
            <wp:docPr id="206503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334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985" cy="164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5A8">
        <w:t xml:space="preserve">. </w:t>
      </w:r>
    </w:p>
    <w:p w14:paraId="4A326202" w14:textId="63A64A18" w:rsidR="00C76E7C" w:rsidRPr="001330FD" w:rsidRDefault="00C76E7C" w:rsidP="00C76E7C">
      <w:pPr>
        <w:pStyle w:val="Heading1"/>
        <w:rPr>
          <w:sz w:val="40"/>
          <w:szCs w:val="40"/>
        </w:rPr>
      </w:pPr>
      <w:r w:rsidRPr="0066511C">
        <w:t xml:space="preserve"># </w:t>
      </w:r>
      <w:r w:rsidR="00653A01">
        <w:t xml:space="preserve">1. </w:t>
      </w:r>
      <w:r w:rsidRPr="00653A01">
        <w:rPr>
          <w:sz w:val="48"/>
          <w:szCs w:val="48"/>
        </w:rPr>
        <w:t>Function to get json data from Public API</w:t>
      </w:r>
      <w:r>
        <w:t xml:space="preserve"> </w:t>
      </w:r>
    </w:p>
    <w:p w14:paraId="09E6CA3C" w14:textId="77777777" w:rsidR="00C76E7C" w:rsidRDefault="00C76E7C" w:rsidP="00C76E7C">
      <w:r w:rsidRPr="0066511C">
        <w:rPr>
          <w:noProof/>
        </w:rPr>
        <w:drawing>
          <wp:inline distT="0" distB="0" distL="0" distR="0" wp14:anchorId="75E91BA9" wp14:editId="222CB41D">
            <wp:extent cx="3790950" cy="1628328"/>
            <wp:effectExtent l="0" t="0" r="0" b="0"/>
            <wp:docPr id="1023086510" name="Picture 102308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334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4992" cy="163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5D10CEC0" w14:textId="18894D3C" w:rsidR="00C76E7C" w:rsidRPr="00C76E7C" w:rsidRDefault="00C76E7C" w:rsidP="00C76E7C">
      <w:pPr>
        <w:pStyle w:val="Heading1"/>
        <w:rPr>
          <w:sz w:val="44"/>
          <w:szCs w:val="44"/>
        </w:rPr>
      </w:pPr>
      <w:r w:rsidRPr="0066511C">
        <w:lastRenderedPageBreak/>
        <w:t xml:space="preserve"># </w:t>
      </w:r>
      <w:r w:rsidR="00653A01">
        <w:t>2.</w:t>
      </w:r>
      <w:r w:rsidRPr="00C76E7C">
        <w:rPr>
          <w:sz w:val="44"/>
          <w:szCs w:val="44"/>
        </w:rPr>
        <w:t xml:space="preserve">Function to get single column data dictionary </w:t>
      </w:r>
    </w:p>
    <w:p w14:paraId="68D87237" w14:textId="2C25A98A" w:rsidR="00C76E7C" w:rsidRDefault="00C76E7C" w:rsidP="00C76E7C">
      <w:r w:rsidRPr="00C76E7C">
        <w:rPr>
          <w:noProof/>
        </w:rPr>
        <w:drawing>
          <wp:inline distT="0" distB="0" distL="0" distR="0" wp14:anchorId="21DCA9A7" wp14:editId="29653EC4">
            <wp:extent cx="3172268" cy="1124107"/>
            <wp:effectExtent l="0" t="0" r="9525" b="0"/>
            <wp:docPr id="113529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979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68E851A5" w14:textId="4088BE38" w:rsidR="00C76E7C" w:rsidRPr="00C76E7C" w:rsidRDefault="00C76E7C" w:rsidP="00C76E7C">
      <w:pPr>
        <w:pStyle w:val="Heading1"/>
        <w:rPr>
          <w:sz w:val="44"/>
          <w:szCs w:val="44"/>
        </w:rPr>
      </w:pPr>
      <w:r w:rsidRPr="0066511C">
        <w:t xml:space="preserve"># </w:t>
      </w:r>
      <w:r w:rsidR="00653A01">
        <w:t>3.</w:t>
      </w:r>
      <w:r w:rsidRPr="00C76E7C">
        <w:rPr>
          <w:sz w:val="36"/>
          <w:szCs w:val="36"/>
        </w:rPr>
        <w:t>Data dictionary conversion to multi column dataframe</w:t>
      </w:r>
      <w:r w:rsidRPr="00C76E7C">
        <w:rPr>
          <w:sz w:val="44"/>
          <w:szCs w:val="44"/>
        </w:rPr>
        <w:t xml:space="preserve"> </w:t>
      </w:r>
    </w:p>
    <w:p w14:paraId="339113F7" w14:textId="6B182B3B" w:rsidR="00C76E7C" w:rsidRDefault="00C76E7C" w:rsidP="00C76E7C">
      <w:r w:rsidRPr="00C76E7C">
        <w:rPr>
          <w:noProof/>
        </w:rPr>
        <w:drawing>
          <wp:inline distT="0" distB="0" distL="0" distR="0" wp14:anchorId="469F8CC3" wp14:editId="71E7F7BE">
            <wp:extent cx="3753374" cy="485843"/>
            <wp:effectExtent l="0" t="0" r="0" b="9525"/>
            <wp:docPr id="47721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108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43112985" w14:textId="74C23FAD" w:rsidR="00C76E7C" w:rsidRPr="00C76E7C" w:rsidRDefault="00C76E7C" w:rsidP="00C76E7C">
      <w:pPr>
        <w:pStyle w:val="Heading1"/>
        <w:rPr>
          <w:sz w:val="44"/>
          <w:szCs w:val="44"/>
        </w:rPr>
      </w:pPr>
      <w:r w:rsidRPr="0066511C">
        <w:t xml:space="preserve"># </w:t>
      </w:r>
      <w:r>
        <w:rPr>
          <w:sz w:val="36"/>
          <w:szCs w:val="36"/>
        </w:rPr>
        <w:t xml:space="preserve">Call </w:t>
      </w:r>
      <w:r w:rsidRPr="00C76E7C">
        <w:rPr>
          <w:sz w:val="36"/>
          <w:szCs w:val="36"/>
        </w:rPr>
        <w:t xml:space="preserve">to </w:t>
      </w:r>
      <w:r w:rsidR="00653A01">
        <w:rPr>
          <w:sz w:val="36"/>
          <w:szCs w:val="36"/>
        </w:rPr>
        <w:t>use the above 3 functions</w:t>
      </w:r>
      <w:r w:rsidRPr="00C76E7C">
        <w:rPr>
          <w:sz w:val="44"/>
          <w:szCs w:val="44"/>
        </w:rPr>
        <w:t xml:space="preserve"> </w:t>
      </w:r>
      <w:r w:rsidR="00653A01">
        <w:rPr>
          <w:sz w:val="44"/>
          <w:szCs w:val="44"/>
        </w:rPr>
        <w:t xml:space="preserve"> (1., 2., 3)</w:t>
      </w:r>
    </w:p>
    <w:p w14:paraId="0472BA59" w14:textId="77D3B2BE" w:rsidR="00C76E7C" w:rsidRDefault="00B11A27" w:rsidP="00C76E7C">
      <w:r w:rsidRPr="00B11A27">
        <w:rPr>
          <w:noProof/>
        </w:rPr>
        <w:drawing>
          <wp:inline distT="0" distB="0" distL="0" distR="0" wp14:anchorId="0F7D23C1" wp14:editId="65B1DAA4">
            <wp:extent cx="6638925" cy="1790700"/>
            <wp:effectExtent l="0" t="0" r="9525" b="0"/>
            <wp:docPr id="55639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941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E7C">
        <w:t xml:space="preserve">. </w:t>
      </w:r>
    </w:p>
    <w:p w14:paraId="55416E54" w14:textId="41C16CFF" w:rsidR="00C76E7C" w:rsidRDefault="000B6518">
      <w:r>
        <w:t xml:space="preserve">These calls result in </w:t>
      </w:r>
      <w:r w:rsidR="00B11A27">
        <w:t>one</w:t>
      </w:r>
      <w:r>
        <w:t xml:space="preserve"> dataframe as below.</w:t>
      </w:r>
    </w:p>
    <w:p w14:paraId="65D20521" w14:textId="145972A7" w:rsidR="000B6518" w:rsidRDefault="00B11A27">
      <w:pPr>
        <w:pBdr>
          <w:bottom w:val="single" w:sz="6" w:space="1" w:color="auto"/>
        </w:pBdr>
      </w:pPr>
      <w:r w:rsidRPr="00B11A27">
        <w:rPr>
          <w:noProof/>
        </w:rPr>
        <w:drawing>
          <wp:inline distT="0" distB="0" distL="0" distR="0" wp14:anchorId="46902438" wp14:editId="22CA50FC">
            <wp:extent cx="2095792" cy="333422"/>
            <wp:effectExtent l="0" t="0" r="0" b="9525"/>
            <wp:docPr id="133714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4946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64A1" w14:textId="77777777" w:rsidR="003C5C2F" w:rsidRDefault="003C5C2F" w:rsidP="003C5C2F"/>
    <w:p w14:paraId="0AEE25C4" w14:textId="77777777" w:rsidR="003C5C2F" w:rsidRDefault="003C5C2F" w:rsidP="003C5C2F"/>
    <w:p w14:paraId="38988532" w14:textId="77777777" w:rsidR="003C5C2F" w:rsidRDefault="003C5C2F" w:rsidP="003C5C2F"/>
    <w:tbl>
      <w:tblPr>
        <w:tblStyle w:val="TableGrid"/>
        <w:tblW w:w="10627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7"/>
      </w:tblGrid>
      <w:tr w:rsidR="002733CA" w14:paraId="212476FE" w14:textId="77777777" w:rsidTr="00212DB3">
        <w:trPr>
          <w:trHeight w:val="1408"/>
        </w:trPr>
        <w:tc>
          <w:tcPr>
            <w:tcW w:w="10627" w:type="dxa"/>
            <w:shd w:val="clear" w:color="auto" w:fill="E2EFD9" w:themeFill="accent6" w:themeFillTint="33"/>
          </w:tcPr>
          <w:p w14:paraId="373FD7FE" w14:textId="304CEC51" w:rsidR="002733CA" w:rsidRDefault="002733CA" w:rsidP="00212DB3">
            <w:pPr>
              <w:spacing w:before="0"/>
              <w:rPr>
                <w:rFonts w:asciiTheme="minorHAnsi" w:hAnsiTheme="minorHAnsi"/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733CA"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lastRenderedPageBreak/>
              <w:t>Data Preprocessing</w:t>
            </w:r>
            <w:r w:rsidR="004577A0"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of ‘dataframeReports’</w:t>
            </w:r>
            <w:r w:rsidRPr="002733CA"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:</w:t>
            </w:r>
          </w:p>
          <w:p w14:paraId="77DA2EE5" w14:textId="3D1705A1" w:rsidR="002733CA" w:rsidRDefault="002733CA" w:rsidP="00212DB3">
            <w:pPr>
              <w:spacing w:before="0"/>
            </w:pPr>
            <w:r>
              <w:t xml:space="preserve">- Generate the summary on missing values </w:t>
            </w:r>
          </w:p>
          <w:p w14:paraId="08460440" w14:textId="77777777" w:rsidR="002733CA" w:rsidRDefault="002733CA" w:rsidP="00212DB3">
            <w:pPr>
              <w:spacing w:before="0"/>
            </w:pPr>
            <w:r>
              <w:t>- Document any inconsistencies and potential outliers</w:t>
            </w:r>
          </w:p>
          <w:p w14:paraId="7CFD6BFB" w14:textId="3E5608DD" w:rsidR="002733CA" w:rsidRDefault="002733CA" w:rsidP="00212DB3">
            <w:pPr>
              <w:spacing w:before="0"/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t xml:space="preserve">- Clean and preprocess the retrieved data to handle missing values, inconsistencies and potential outliers. </w:t>
            </w:r>
          </w:p>
        </w:tc>
      </w:tr>
    </w:tbl>
    <w:p w14:paraId="2A010A05" w14:textId="4EAC8C2B" w:rsidR="000B6518" w:rsidRPr="004D2E56" w:rsidRDefault="003C5C2F" w:rsidP="00212DB3">
      <w:pPr>
        <w:spacing w:before="0" w:line="240" w:lineRule="auto"/>
        <w:rPr>
          <w:color w:val="70AD47" w:themeColor="accent6"/>
        </w:rPr>
      </w:pPr>
      <w:r>
        <w:t xml:space="preserve">  </w:t>
      </w:r>
      <w:r w:rsidR="004D2E56" w:rsidRPr="004D2E56">
        <w:rPr>
          <w:color w:val="70AD47" w:themeColor="accent6"/>
        </w:rPr>
        <w:t>Steps used to study dataframeReports are</w:t>
      </w:r>
    </w:p>
    <w:p w14:paraId="05BAAFAE" w14:textId="1583401A" w:rsidR="004D2E56" w:rsidRDefault="004D2E56" w:rsidP="004D2E56">
      <w:pPr>
        <w:pStyle w:val="ListParagraph"/>
        <w:numPr>
          <w:ilvl w:val="0"/>
          <w:numId w:val="35"/>
        </w:numPr>
      </w:pPr>
      <w:r w:rsidRPr="004D2E56">
        <w:t xml:space="preserve">dataframeReports.head(5)  </w:t>
      </w:r>
    </w:p>
    <w:p w14:paraId="7156C46E" w14:textId="7FDDB4DA" w:rsidR="004D2E56" w:rsidRDefault="004D2E56" w:rsidP="004D2E56">
      <w:pPr>
        <w:pStyle w:val="ListParagraph"/>
        <w:numPr>
          <w:ilvl w:val="0"/>
          <w:numId w:val="35"/>
        </w:numPr>
      </w:pPr>
      <w:r w:rsidRPr="004D2E56">
        <w:t>dataframeReports.tail(5)</w:t>
      </w:r>
    </w:p>
    <w:p w14:paraId="22AF3AEC" w14:textId="221078F1" w:rsidR="004D2E56" w:rsidRDefault="004D2E56" w:rsidP="004D2E56">
      <w:pPr>
        <w:pStyle w:val="ListParagraph"/>
        <w:numPr>
          <w:ilvl w:val="0"/>
          <w:numId w:val="35"/>
        </w:numPr>
      </w:pPr>
      <w:r w:rsidRPr="004D2E56">
        <w:t>dataframeReports.shape</w:t>
      </w:r>
    </w:p>
    <w:p w14:paraId="2B22286C" w14:textId="33262A6F" w:rsidR="004D2E56" w:rsidRDefault="004D2E56" w:rsidP="004D2E56">
      <w:pPr>
        <w:pStyle w:val="ListParagraph"/>
        <w:numPr>
          <w:ilvl w:val="0"/>
          <w:numId w:val="35"/>
        </w:numPr>
      </w:pPr>
      <w:r w:rsidRPr="004D2E56">
        <w:t>dataframeReports.dtypes</w:t>
      </w:r>
    </w:p>
    <w:p w14:paraId="41247BD3" w14:textId="57DA46CB" w:rsidR="004D2E56" w:rsidRDefault="004D2E56" w:rsidP="004D2E56">
      <w:pPr>
        <w:pStyle w:val="ListParagraph"/>
        <w:numPr>
          <w:ilvl w:val="0"/>
          <w:numId w:val="35"/>
        </w:numPr>
      </w:pPr>
      <w:r w:rsidRPr="004D2E56">
        <w:t>dataframeReports.describe()</w:t>
      </w:r>
    </w:p>
    <w:p w14:paraId="11004914" w14:textId="5FC6024F" w:rsidR="00C20E88" w:rsidRDefault="004D2E56">
      <w:r w:rsidRPr="00C20E88">
        <w:rPr>
          <w:i/>
          <w:iCs/>
        </w:rPr>
        <w:t xml:space="preserve"> </w:t>
      </w:r>
      <w:r w:rsidR="00C20E88" w:rsidRPr="00C20E88">
        <w:rPr>
          <w:i/>
          <w:iCs/>
        </w:rPr>
        <w:t xml:space="preserve">it was observed that the data inside dataframeReports contains </w:t>
      </w:r>
      <w:r w:rsidR="00B81772">
        <w:rPr>
          <w:i/>
          <w:iCs/>
        </w:rPr>
        <w:t xml:space="preserve">9 columns with </w:t>
      </w:r>
      <w:r w:rsidR="00C20E88" w:rsidRPr="00C20E88">
        <w:rPr>
          <w:i/>
          <w:iCs/>
        </w:rPr>
        <w:t>date objects, integer and float objects. It also contains dictionaries in one of the columns</w:t>
      </w:r>
      <w:r w:rsidR="00B81772">
        <w:rPr>
          <w:i/>
          <w:iCs/>
        </w:rPr>
        <w:t xml:space="preserve"> (‘region)</w:t>
      </w:r>
      <w:r w:rsidR="00C20E88" w:rsidRPr="00C20E88">
        <w:rPr>
          <w:i/>
          <w:iCs/>
        </w:rPr>
        <w:t xml:space="preserve">. </w:t>
      </w:r>
      <w:r w:rsidR="00C20E88">
        <w:t xml:space="preserve">  </w:t>
      </w:r>
      <w:r w:rsidR="00C20E88" w:rsidRPr="00C20E88">
        <w:rPr>
          <w:noProof/>
        </w:rPr>
        <w:drawing>
          <wp:inline distT="0" distB="0" distL="0" distR="0" wp14:anchorId="77C00787" wp14:editId="28176872">
            <wp:extent cx="5943600" cy="471170"/>
            <wp:effectExtent l="0" t="0" r="0" b="5080"/>
            <wp:docPr id="23960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023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760E" w14:textId="1C1971CB" w:rsidR="00C20E88" w:rsidRDefault="00212DB3">
      <w:r w:rsidRPr="00212DB3">
        <w:rPr>
          <w:noProof/>
        </w:rPr>
        <w:drawing>
          <wp:inline distT="0" distB="0" distL="0" distR="0" wp14:anchorId="172F458D" wp14:editId="2C4ADD62">
            <wp:extent cx="6558552" cy="1476375"/>
            <wp:effectExtent l="0" t="0" r="0" b="0"/>
            <wp:docPr id="104661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125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61111" cy="14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AA0" w14:textId="6CD9175D" w:rsidR="00212DB3" w:rsidRDefault="00212DB3">
      <w:r>
        <w:t xml:space="preserve">The following table </w:t>
      </w:r>
      <w:r w:rsidR="004F7FDB">
        <w:t>summarises</w:t>
      </w:r>
      <w:r>
        <w:t xml:space="preserve"> the ZERO values in all the columns of dataframeReports.  </w:t>
      </w:r>
    </w:p>
    <w:p w14:paraId="2A5F5E05" w14:textId="6C4CB549" w:rsidR="00212DB3" w:rsidRDefault="00212DB3">
      <w:r>
        <w:t xml:space="preserve">  </w:t>
      </w:r>
      <w:r w:rsidRPr="00212DB3">
        <w:rPr>
          <w:noProof/>
        </w:rPr>
        <w:drawing>
          <wp:inline distT="0" distB="0" distL="0" distR="0" wp14:anchorId="55D3A00A" wp14:editId="4907FCE9">
            <wp:extent cx="3752850" cy="2611392"/>
            <wp:effectExtent l="0" t="0" r="0" b="0"/>
            <wp:docPr id="84807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785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5141" cy="261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F35A" w14:textId="77777777" w:rsidR="00212DB3" w:rsidRDefault="00212DB3"/>
    <w:p w14:paraId="5D89F9DA" w14:textId="4D5604C8" w:rsidR="00B81772" w:rsidRPr="00B81772" w:rsidRDefault="00B81772" w:rsidP="00B81772">
      <w:pPr>
        <w:pStyle w:val="Heading1"/>
        <w:rPr>
          <w:sz w:val="32"/>
          <w:szCs w:val="32"/>
        </w:rPr>
      </w:pPr>
      <w:r w:rsidRPr="00B81772">
        <w:rPr>
          <w:sz w:val="32"/>
          <w:szCs w:val="32"/>
        </w:rPr>
        <w:lastRenderedPageBreak/>
        <w:t xml:space="preserve"># </w:t>
      </w:r>
      <w:r w:rsidRPr="007741B0">
        <w:rPr>
          <w:color w:val="70AD47" w:themeColor="accent6"/>
          <w:sz w:val="32"/>
          <w:szCs w:val="32"/>
        </w:rPr>
        <w:t xml:space="preserve">outliers : </w:t>
      </w:r>
      <w:r w:rsidRPr="00B81772">
        <w:rPr>
          <w:sz w:val="32"/>
          <w:szCs w:val="32"/>
        </w:rPr>
        <w:t>column 'region' is filled with dictionaries as shown below</w:t>
      </w:r>
    </w:p>
    <w:p w14:paraId="0C046125" w14:textId="12C3CACC" w:rsidR="004F7FDB" w:rsidRDefault="004F7FDB">
      <w:r w:rsidRPr="00B81772">
        <w:rPr>
          <w:noProof/>
        </w:rPr>
        <w:drawing>
          <wp:inline distT="0" distB="0" distL="0" distR="0" wp14:anchorId="7C479DC4" wp14:editId="627C681B">
            <wp:extent cx="4277322" cy="1238423"/>
            <wp:effectExtent l="0" t="0" r="0" b="0"/>
            <wp:docPr id="169713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1392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88FA" w14:textId="72BAE579" w:rsidR="004F7FDB" w:rsidRPr="00087761" w:rsidRDefault="00985231">
      <w:pPr>
        <w:rPr>
          <w:color w:val="70AD47" w:themeColor="accent6"/>
        </w:rPr>
      </w:pPr>
      <w:r>
        <w:t xml:space="preserve">   As data is related to human loss, active covid cases etc, there is no specific outlier except clustered data inside </w:t>
      </w:r>
      <w:r w:rsidR="00087761">
        <w:t xml:space="preserve">the </w:t>
      </w:r>
      <w:r>
        <w:t>‘region’ column</w:t>
      </w:r>
      <w:r w:rsidR="00087761">
        <w:t>. This column</w:t>
      </w:r>
      <w:r w:rsidR="00087761" w:rsidRPr="00087761">
        <w:rPr>
          <w:color w:val="70AD47" w:themeColor="accent6"/>
        </w:rPr>
        <w:t xml:space="preserve"> </w:t>
      </w:r>
      <w:r w:rsidR="00087761" w:rsidRPr="00087761">
        <w:t>is converted to a new dataframe (named dataframeLocation) and removed from dataframeReports</w:t>
      </w:r>
      <w:r w:rsidR="00087761">
        <w:rPr>
          <w:color w:val="70AD47" w:themeColor="accent6"/>
        </w:rPr>
        <w:t xml:space="preserve">. </w:t>
      </w:r>
      <w:r w:rsidR="00087761" w:rsidRPr="00087761">
        <w:rPr>
          <w:color w:val="70AD47" w:themeColor="accent6"/>
        </w:rPr>
        <w:t xml:space="preserve"> </w:t>
      </w:r>
    </w:p>
    <w:p w14:paraId="543424DF" w14:textId="77777777" w:rsidR="00DF309A" w:rsidRPr="00B81772" w:rsidRDefault="00DF309A" w:rsidP="00DF309A">
      <w:pPr>
        <w:pStyle w:val="Heading1"/>
        <w:rPr>
          <w:sz w:val="32"/>
          <w:szCs w:val="32"/>
        </w:rPr>
      </w:pPr>
      <w:r w:rsidRPr="00DF309A">
        <w:rPr>
          <w:sz w:val="32"/>
          <w:szCs w:val="32"/>
        </w:rPr>
        <w:t># Code to covert the column 'region' contents to another dataframe</w:t>
      </w:r>
    </w:p>
    <w:p w14:paraId="74635985" w14:textId="4A4798E4" w:rsidR="00C20E88" w:rsidRDefault="00DF309A">
      <w:r w:rsidRPr="00DF309A">
        <w:rPr>
          <w:noProof/>
        </w:rPr>
        <w:drawing>
          <wp:inline distT="0" distB="0" distL="0" distR="0" wp14:anchorId="37C148E2" wp14:editId="0FC8C474">
            <wp:extent cx="5943600" cy="847725"/>
            <wp:effectExtent l="0" t="0" r="0" b="9525"/>
            <wp:docPr id="202057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752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8173" w14:textId="0429B31B" w:rsidR="00DF309A" w:rsidRDefault="00DF309A">
      <w:r>
        <w:t>This contains new columns as shown below</w:t>
      </w:r>
      <w:r w:rsidR="004577A0">
        <w:t xml:space="preserve"> (where ‘iso’ is </w:t>
      </w:r>
      <w:r w:rsidR="00AF3D53">
        <w:t xml:space="preserve">the </w:t>
      </w:r>
      <w:r w:rsidR="004577A0">
        <w:t xml:space="preserve">identifier column) </w:t>
      </w:r>
    </w:p>
    <w:p w14:paraId="585CD618" w14:textId="6E6F3087" w:rsidR="00DF309A" w:rsidRDefault="00DF309A">
      <w:r w:rsidRPr="00DF309A">
        <w:rPr>
          <w:noProof/>
        </w:rPr>
        <w:drawing>
          <wp:inline distT="0" distB="0" distL="0" distR="0" wp14:anchorId="3AA5B06A" wp14:editId="674FDB6E">
            <wp:extent cx="4876800" cy="1143000"/>
            <wp:effectExtent l="0" t="0" r="0" b="0"/>
            <wp:docPr id="13220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640" name=""/>
                    <pic:cNvPicPr/>
                  </pic:nvPicPr>
                  <pic:blipFill rotWithShape="1">
                    <a:blip r:embed="rId29"/>
                    <a:srcRect t="13669"/>
                    <a:stretch/>
                  </pic:blipFill>
                  <pic:spPr bwMode="auto">
                    <a:xfrm>
                      <a:off x="0" y="0"/>
                      <a:ext cx="4877481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6AB53" w14:textId="77777777" w:rsidR="00AF3D53" w:rsidRDefault="00AF3D53" w:rsidP="00AF3D53"/>
    <w:tbl>
      <w:tblPr>
        <w:tblStyle w:val="TableGrid"/>
        <w:tblW w:w="10627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7"/>
      </w:tblGrid>
      <w:tr w:rsidR="00AF3D53" w14:paraId="5380A9E9" w14:textId="77777777" w:rsidTr="000D6406">
        <w:trPr>
          <w:trHeight w:val="1408"/>
        </w:trPr>
        <w:tc>
          <w:tcPr>
            <w:tcW w:w="10627" w:type="dxa"/>
            <w:shd w:val="clear" w:color="auto" w:fill="E2EFD9" w:themeFill="accent6" w:themeFillTint="33"/>
          </w:tcPr>
          <w:p w14:paraId="0F6791AE" w14:textId="77777777" w:rsidR="00AF3D53" w:rsidRDefault="00AF3D53" w:rsidP="000D6406">
            <w:pPr>
              <w:spacing w:before="0"/>
              <w:rPr>
                <w:rFonts w:asciiTheme="minorHAnsi" w:hAnsiTheme="minorHAnsi"/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2733CA"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Data Preprocessing</w:t>
            </w:r>
            <w: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of ‘dataframeLocation’</w:t>
            </w:r>
            <w:r w:rsidRPr="002733CA"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:</w:t>
            </w:r>
          </w:p>
          <w:p w14:paraId="134C83E0" w14:textId="5CBA4E3F" w:rsidR="00AF3D53" w:rsidRDefault="00AF3D53" w:rsidP="000D6406">
            <w:pPr>
              <w:spacing w:before="0"/>
            </w:pPr>
            <w:r>
              <w:t xml:space="preserve">- Generate the summary </w:t>
            </w:r>
            <w:r w:rsidR="004E25B5">
              <w:t>of</w:t>
            </w:r>
            <w:r>
              <w:t xml:space="preserve"> missing values </w:t>
            </w:r>
          </w:p>
          <w:p w14:paraId="796BDCAC" w14:textId="77777777" w:rsidR="00AF3D53" w:rsidRDefault="00AF3D53" w:rsidP="000D6406">
            <w:pPr>
              <w:spacing w:before="0"/>
            </w:pPr>
            <w:r>
              <w:t>- Document any inconsistencies and potential outliers</w:t>
            </w:r>
          </w:p>
          <w:p w14:paraId="39FDAA72" w14:textId="77777777" w:rsidR="00AF3D53" w:rsidRDefault="00AF3D53" w:rsidP="000D6406">
            <w:pPr>
              <w:spacing w:before="0"/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t xml:space="preserve">- Clean and preprocess the retrieved data to handle missing values, inconsistencies and potential outliers. </w:t>
            </w:r>
          </w:p>
        </w:tc>
      </w:tr>
    </w:tbl>
    <w:p w14:paraId="0A0328F6" w14:textId="77777777" w:rsidR="00AF3D53" w:rsidRDefault="00AF3D53" w:rsidP="00AF3D53">
      <w:pPr>
        <w:spacing w:before="0" w:line="240" w:lineRule="auto"/>
        <w:rPr>
          <w:color w:val="70AD47" w:themeColor="accent6"/>
        </w:rPr>
      </w:pPr>
    </w:p>
    <w:p w14:paraId="36472CA0" w14:textId="77777777" w:rsidR="00AF3D53" w:rsidRPr="004D2E56" w:rsidRDefault="00AF3D53" w:rsidP="00AF3D53">
      <w:pPr>
        <w:spacing w:before="0" w:line="240" w:lineRule="auto"/>
        <w:rPr>
          <w:color w:val="70AD47" w:themeColor="accent6"/>
        </w:rPr>
      </w:pPr>
      <w:r w:rsidRPr="004D2E56">
        <w:rPr>
          <w:color w:val="70AD47" w:themeColor="accent6"/>
        </w:rPr>
        <w:t xml:space="preserve">Steps used to study </w:t>
      </w:r>
      <w:r>
        <w:rPr>
          <w:color w:val="70AD47" w:themeColor="accent6"/>
        </w:rPr>
        <w:t>dataframeLocation</w:t>
      </w:r>
      <w:r w:rsidRPr="004D2E56">
        <w:rPr>
          <w:color w:val="70AD47" w:themeColor="accent6"/>
        </w:rPr>
        <w:t xml:space="preserve"> are</w:t>
      </w:r>
    </w:p>
    <w:p w14:paraId="6387C5FF" w14:textId="77777777" w:rsidR="00AF3D53" w:rsidRDefault="00AF3D53" w:rsidP="00AF3D53">
      <w:pPr>
        <w:pStyle w:val="ListParagraph"/>
        <w:numPr>
          <w:ilvl w:val="0"/>
          <w:numId w:val="36"/>
        </w:numPr>
      </w:pPr>
      <w:r w:rsidRPr="00DF309A">
        <w:t>dataframeLocation.info()</w:t>
      </w:r>
    </w:p>
    <w:p w14:paraId="6AC3B99A" w14:textId="77777777" w:rsidR="00AF3D53" w:rsidRDefault="00AF3D53" w:rsidP="00AF3D53">
      <w:pPr>
        <w:pStyle w:val="ListParagraph"/>
        <w:numPr>
          <w:ilvl w:val="0"/>
          <w:numId w:val="36"/>
        </w:numPr>
      </w:pPr>
      <w:r w:rsidRPr="00280812">
        <w:t>dataframeLocation.dtypes</w:t>
      </w:r>
      <w:r>
        <w:t xml:space="preserve">() </w:t>
      </w:r>
    </w:p>
    <w:p w14:paraId="71B42D59" w14:textId="77777777" w:rsidR="00AF3D53" w:rsidRDefault="00AF3D53" w:rsidP="00AF3D53">
      <w:pPr>
        <w:pStyle w:val="ListParagraph"/>
        <w:numPr>
          <w:ilvl w:val="0"/>
          <w:numId w:val="36"/>
        </w:numPr>
      </w:pPr>
      <w:r w:rsidRPr="00DF309A">
        <w:t xml:space="preserve">dataframeLocation.value_counts </w:t>
      </w:r>
    </w:p>
    <w:p w14:paraId="283C9875" w14:textId="77777777" w:rsidR="00AF3D53" w:rsidRDefault="00AF3D53" w:rsidP="00AF3D53">
      <w:pPr>
        <w:pStyle w:val="ListParagraph"/>
        <w:numPr>
          <w:ilvl w:val="0"/>
          <w:numId w:val="36"/>
        </w:numPr>
      </w:pPr>
      <w:r w:rsidRPr="00DF309A">
        <w:t>dataframeLocation.describe()</w:t>
      </w:r>
    </w:p>
    <w:p w14:paraId="37B19459" w14:textId="4873D44B" w:rsidR="00AF3D53" w:rsidRDefault="00AF3D53" w:rsidP="00AF3D53">
      <w:r>
        <w:lastRenderedPageBreak/>
        <w:t xml:space="preserve">in this investigation, I found that columns ‘cities’ and ‘province’ are clustered. I dropped them as I don’t want to create more dataframes. I used the following codes to find values of columns ‘cities’,  ‘province’ and drop them. </w:t>
      </w:r>
    </w:p>
    <w:p w14:paraId="3294FDFD" w14:textId="77777777" w:rsidR="00AF3D53" w:rsidRDefault="00AF3D53" w:rsidP="00AF3D53">
      <w:r w:rsidRPr="004577A0">
        <w:rPr>
          <w:noProof/>
        </w:rPr>
        <w:drawing>
          <wp:inline distT="0" distB="0" distL="0" distR="0" wp14:anchorId="42D16E5B" wp14:editId="77835ED0">
            <wp:extent cx="3107915" cy="333375"/>
            <wp:effectExtent l="0" t="0" r="0" b="0"/>
            <wp:docPr id="14703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412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9612" cy="33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9CB8" w14:textId="77777777" w:rsidR="00AF3D53" w:rsidRDefault="00AF3D53" w:rsidP="00AF3D53">
      <w:r w:rsidRPr="00BF229F">
        <w:rPr>
          <w:noProof/>
        </w:rPr>
        <w:drawing>
          <wp:inline distT="0" distB="0" distL="0" distR="0" wp14:anchorId="05D955E4" wp14:editId="7DC0B6E9">
            <wp:extent cx="4887007" cy="371527"/>
            <wp:effectExtent l="0" t="0" r="0" b="9525"/>
            <wp:docPr id="63448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884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EF18" w14:textId="77777777" w:rsidR="00AF3D53" w:rsidRDefault="00AF3D53" w:rsidP="00AF3D53">
      <w:r>
        <w:t xml:space="preserve"> </w:t>
      </w:r>
      <w:r w:rsidRPr="00BF229F">
        <w:rPr>
          <w:noProof/>
        </w:rPr>
        <w:drawing>
          <wp:inline distT="0" distB="0" distL="0" distR="0" wp14:anchorId="6535F37E" wp14:editId="61CB0383">
            <wp:extent cx="3010320" cy="285790"/>
            <wp:effectExtent l="0" t="0" r="0" b="0"/>
            <wp:docPr id="120015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589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6B06" w14:textId="77777777" w:rsidR="00AF3D53" w:rsidRDefault="00AF3D53" w:rsidP="00AF3D53">
      <w:r>
        <w:t xml:space="preserve"> </w:t>
      </w:r>
      <w:r w:rsidRPr="00BF229F">
        <w:rPr>
          <w:noProof/>
        </w:rPr>
        <w:drawing>
          <wp:inline distT="0" distB="0" distL="0" distR="0" wp14:anchorId="44529128" wp14:editId="2E9779D5">
            <wp:extent cx="5182323" cy="371527"/>
            <wp:effectExtent l="0" t="0" r="0" b="9525"/>
            <wp:docPr id="72701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119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2366" w14:textId="77777777" w:rsidR="00AF3D53" w:rsidRDefault="00AF3D53" w:rsidP="00DF309A">
      <w:pPr>
        <w:spacing w:before="0" w:line="240" w:lineRule="auto"/>
        <w:rPr>
          <w:color w:val="70AD47" w:themeColor="accent6"/>
        </w:rPr>
      </w:pPr>
    </w:p>
    <w:p w14:paraId="0F322E57" w14:textId="77777777" w:rsidR="00AF3D53" w:rsidRDefault="00AF3D53" w:rsidP="00AF3D53"/>
    <w:tbl>
      <w:tblPr>
        <w:tblStyle w:val="TableGrid"/>
        <w:tblW w:w="10627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7"/>
      </w:tblGrid>
      <w:tr w:rsidR="00AF3D53" w14:paraId="644934B6" w14:textId="77777777" w:rsidTr="000D6406">
        <w:trPr>
          <w:trHeight w:val="1408"/>
        </w:trPr>
        <w:tc>
          <w:tcPr>
            <w:tcW w:w="10627" w:type="dxa"/>
            <w:shd w:val="clear" w:color="auto" w:fill="E2EFD9" w:themeFill="accent6" w:themeFillTint="33"/>
          </w:tcPr>
          <w:p w14:paraId="48EE70DF" w14:textId="4112E936" w:rsidR="00AF3D53" w:rsidRPr="00385CA1" w:rsidRDefault="00AF3D53" w:rsidP="00AF3D53">
            <w:pPr>
              <w:rPr>
                <w:b/>
                <w:color w:val="FFC000" w:themeColor="accent4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385CA1">
              <w:rPr>
                <w:b/>
                <w:color w:val="FFC000" w:themeColor="accent4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Data preprocessing to handle inconsistencies</w:t>
            </w:r>
            <w:r w:rsidR="00385CA1" w:rsidRPr="00385CA1">
              <w:rPr>
                <w:b/>
                <w:color w:val="FFC000" w:themeColor="accent4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for SQL requirements</w:t>
            </w:r>
            <w:r w:rsidRPr="00385CA1">
              <w:rPr>
                <w:b/>
                <w:color w:val="FFC000" w:themeColor="accent4"/>
                <w:sz w:val="30"/>
                <w:szCs w:val="3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: </w:t>
            </w:r>
          </w:p>
          <w:p w14:paraId="26109850" w14:textId="49C67C79" w:rsidR="00AF3D53" w:rsidRDefault="00AF3D53" w:rsidP="00AF3D53">
            <w:pP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>
              <w:t xml:space="preserve"> -</w:t>
            </w:r>
            <w:r w:rsidR="00385CA1">
              <w:t xml:space="preserve"> In general,</w:t>
            </w:r>
            <w:r>
              <w:t xml:space="preserve"> t</w:t>
            </w:r>
            <w:r w:rsidRPr="00AF3D53">
              <w:t xml:space="preserve">he </w:t>
            </w:r>
            <w:r>
              <w:t xml:space="preserve">data </w:t>
            </w:r>
            <w:r w:rsidR="00385CA1">
              <w:t>frames</w:t>
            </w:r>
            <w:r w:rsidRPr="00AF3D53">
              <w:t xml:space="preserve"> </w:t>
            </w:r>
            <w:r w:rsidR="00385CA1">
              <w:t>need</w:t>
            </w:r>
            <w:r w:rsidRPr="00AF3D53">
              <w:t xml:space="preserve"> one unique</w:t>
            </w:r>
            <w:r w:rsidR="009E2F56">
              <w:t>/primary</w:t>
            </w:r>
            <w:r w:rsidRPr="00AF3D53">
              <w:t xml:space="preserve"> identifier (key)</w:t>
            </w:r>
          </w:p>
          <w:p w14:paraId="13B693B1" w14:textId="2A881E55" w:rsidR="00AF3D53" w:rsidRPr="00AF3D53" w:rsidRDefault="00AF3D53" w:rsidP="00AF3D53">
            <w:pPr>
              <w:spacing w:before="0"/>
            </w:pPr>
            <w: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 w:rsidR="009E2F56"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 w:rsidRPr="00AF3D53">
              <w:t>-</w:t>
            </w:r>
            <w:r w:rsidR="009E2F56">
              <w:t xml:space="preserve">for </w:t>
            </w:r>
            <w:r w:rsidRPr="00AF3D53">
              <w:t>dataframeLocation</w:t>
            </w:r>
            <w:r w:rsidR="009E2F56">
              <w:t>, let us make</w:t>
            </w:r>
            <w:r w:rsidRPr="00AF3D53">
              <w:t xml:space="preserve"> ‘</w:t>
            </w:r>
            <w:r w:rsidR="009E2F56">
              <w:t>iso</w:t>
            </w:r>
            <w:r w:rsidRPr="00AF3D53">
              <w:t xml:space="preserve">’ </w:t>
            </w:r>
            <w:r w:rsidR="009E2F56">
              <w:t xml:space="preserve">column, </w:t>
            </w:r>
            <w:r w:rsidRPr="00AF3D53">
              <w:t xml:space="preserve">as a primary key. </w:t>
            </w:r>
          </w:p>
          <w:p w14:paraId="38F0BDBF" w14:textId="2BB2602A" w:rsidR="009E2F56" w:rsidRDefault="009E2F56" w:rsidP="00AF3D53">
            <w:pPr>
              <w:spacing w:before="0"/>
            </w:pPr>
            <w:r>
              <w:t xml:space="preserve">   -for dataframeReports, let us add ‘iso’ column </w:t>
            </w:r>
            <w:r w:rsidR="00AF3D53">
              <w:t xml:space="preserve">so </w:t>
            </w:r>
            <w:r>
              <w:t>that both can have the same primary keys for simplicity.</w:t>
            </w:r>
          </w:p>
          <w:p w14:paraId="1CBEF1A6" w14:textId="37D0C4D9" w:rsidR="00AF3D53" w:rsidRDefault="009E2F56" w:rsidP="00385CA1">
            <w:pPr>
              <w:spacing w:before="0"/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t xml:space="preserve">   -I dropped ‘region’ </w:t>
            </w:r>
            <w:r w:rsidR="00385CA1">
              <w:t>in dataframeReports,</w:t>
            </w:r>
            <w:r>
              <w:t xml:space="preserve"> which is clustered</w:t>
            </w:r>
            <w:r w:rsidR="00AF3D53">
              <w:t xml:space="preserve"> </w:t>
            </w:r>
            <w:r>
              <w:t xml:space="preserve">(note: we already used it to make dataframeLocation). </w:t>
            </w:r>
            <w:r w:rsidR="00385CA1">
              <w:t xml:space="preserve">So two dataframes are considered for analysis. </w:t>
            </w:r>
            <w:r w:rsidR="00AF3D53">
              <w:t xml:space="preserve"> </w:t>
            </w:r>
            <w:r>
              <w:t xml:space="preserve">see </w:t>
            </w:r>
            <w:r w:rsidR="00385CA1">
              <w:t xml:space="preserve">the </w:t>
            </w:r>
            <w:r>
              <w:t>following steps for details</w:t>
            </w:r>
            <w:r w:rsidR="00AF3D53">
              <w:t xml:space="preserve">. </w:t>
            </w:r>
          </w:p>
        </w:tc>
      </w:tr>
    </w:tbl>
    <w:p w14:paraId="631E068B" w14:textId="4724596A" w:rsidR="003059E1" w:rsidRPr="003059E1" w:rsidRDefault="003059E1" w:rsidP="003059E1">
      <w:pPr>
        <w:pStyle w:val="Heading1"/>
        <w:rPr>
          <w:sz w:val="24"/>
          <w:szCs w:val="24"/>
        </w:rPr>
      </w:pPr>
      <w:r w:rsidRPr="003059E1">
        <w:rPr>
          <w:sz w:val="24"/>
          <w:szCs w:val="24"/>
        </w:rPr>
        <w:t xml:space="preserve"># Code to </w:t>
      </w:r>
      <w:r w:rsidR="00322AF9">
        <w:rPr>
          <w:sz w:val="24"/>
          <w:szCs w:val="24"/>
        </w:rPr>
        <w:t xml:space="preserve">add ‘iso’ column from </w:t>
      </w:r>
      <w:r w:rsidRPr="003059E1">
        <w:rPr>
          <w:sz w:val="24"/>
          <w:szCs w:val="24"/>
        </w:rPr>
        <w:t xml:space="preserve">dataframeLocation </w:t>
      </w:r>
      <w:r w:rsidR="00322AF9">
        <w:rPr>
          <w:sz w:val="24"/>
          <w:szCs w:val="24"/>
        </w:rPr>
        <w:t>to</w:t>
      </w:r>
      <w:r w:rsidRPr="003059E1">
        <w:rPr>
          <w:sz w:val="24"/>
          <w:szCs w:val="24"/>
        </w:rPr>
        <w:t xml:space="preserve"> dataframeReports  </w:t>
      </w:r>
    </w:p>
    <w:p w14:paraId="4E74FB4C" w14:textId="36152C48" w:rsidR="003059E1" w:rsidRDefault="00A06130">
      <w:pPr>
        <w:pBdr>
          <w:bottom w:val="single" w:sz="12" w:space="1" w:color="auto"/>
        </w:pBdr>
      </w:pPr>
      <w:r w:rsidRPr="00A06130">
        <w:rPr>
          <w:noProof/>
        </w:rPr>
        <w:drawing>
          <wp:inline distT="0" distB="0" distL="0" distR="0" wp14:anchorId="655095A7" wp14:editId="5F8A1D27">
            <wp:extent cx="3953427" cy="390580"/>
            <wp:effectExtent l="0" t="0" r="0" b="9525"/>
            <wp:docPr id="77776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824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5799" w14:textId="4223FAFC" w:rsidR="00A06130" w:rsidRDefault="00A06130">
      <w:pPr>
        <w:pBdr>
          <w:bottom w:val="single" w:sz="12" w:space="1" w:color="auto"/>
        </w:pBdr>
      </w:pPr>
      <w:r>
        <w:t>Output:</w:t>
      </w:r>
    </w:p>
    <w:p w14:paraId="0580E4EA" w14:textId="7268BDC5" w:rsidR="00A06130" w:rsidRDefault="00385CA1">
      <w:pPr>
        <w:pBdr>
          <w:bottom w:val="single" w:sz="12" w:space="1" w:color="auto"/>
        </w:pBdr>
      </w:pPr>
      <w:r>
        <w:object w:dxaOrig="9450" w:dyaOrig="4095" w14:anchorId="075F3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162.75pt" o:ole="">
            <v:imagedata r:id="rId35" o:title=""/>
          </v:shape>
          <o:OLEObject Type="Embed" ProgID="Paint.Picture" ShapeID="_x0000_i1025" DrawAspect="Content" ObjectID="_1752905210" r:id="rId36"/>
        </w:object>
      </w:r>
    </w:p>
    <w:p w14:paraId="7545401E" w14:textId="77777777" w:rsidR="00385CA1" w:rsidRDefault="00385CA1" w:rsidP="00DC24D4">
      <w:pPr>
        <w:pBdr>
          <w:bottom w:val="single" w:sz="12" w:space="1" w:color="auto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24"/>
          <w:szCs w:val="24"/>
          <w14:ligatures w14:val="standard"/>
          <w14:numForm w14:val="oldStyle"/>
        </w:rPr>
      </w:pPr>
    </w:p>
    <w:p w14:paraId="49D8E5CA" w14:textId="3745366A" w:rsidR="00DC24D4" w:rsidRDefault="00DC24D4" w:rsidP="00DC24D4">
      <w:pPr>
        <w:pBdr>
          <w:bottom w:val="single" w:sz="12" w:space="1" w:color="auto"/>
        </w:pBdr>
        <w:rPr>
          <w:sz w:val="24"/>
          <w:szCs w:val="24"/>
        </w:rPr>
      </w:pPr>
      <w:r w:rsidRPr="003059E1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24"/>
          <w:szCs w:val="24"/>
          <w14:ligatures w14:val="standard"/>
          <w14:numForm w14:val="oldStyle"/>
        </w:rPr>
        <w:lastRenderedPageBreak/>
        <w:t xml:space="preserve"># Code to </w:t>
      </w:r>
      <w:r w:rsidRPr="00A06130">
        <w:rPr>
          <w:sz w:val="24"/>
          <w:szCs w:val="24"/>
        </w:rPr>
        <w:t xml:space="preserve">drop the column 'region' </w:t>
      </w:r>
    </w:p>
    <w:p w14:paraId="20F446DC" w14:textId="77777777" w:rsidR="00DC24D4" w:rsidRDefault="00DC24D4" w:rsidP="00DC24D4">
      <w:r w:rsidRPr="00A06130">
        <w:rPr>
          <w:noProof/>
        </w:rPr>
        <w:drawing>
          <wp:inline distT="0" distB="0" distL="0" distR="0" wp14:anchorId="1327931D" wp14:editId="70436A77">
            <wp:extent cx="2419688" cy="352474"/>
            <wp:effectExtent l="0" t="0" r="0" b="9525"/>
            <wp:docPr id="204924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4946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1C8B" w14:textId="77777777" w:rsidR="00DC24D4" w:rsidRDefault="00DC24D4" w:rsidP="00DC24D4">
      <w:pPr>
        <w:spacing w:before="0" w:line="240" w:lineRule="auto"/>
        <w:rPr>
          <w:color w:val="70AD47" w:themeColor="accent6"/>
        </w:rPr>
      </w:pPr>
    </w:p>
    <w:p w14:paraId="05C3D774" w14:textId="77777777" w:rsidR="00DC24D4" w:rsidRDefault="00DC24D4" w:rsidP="00DC24D4">
      <w:r>
        <w:t>Output:</w:t>
      </w:r>
    </w:p>
    <w:p w14:paraId="452D21EE" w14:textId="77777777" w:rsidR="00DC24D4" w:rsidRDefault="00DC24D4" w:rsidP="00DC24D4">
      <w:pPr>
        <w:pBdr>
          <w:bottom w:val="single" w:sz="6" w:space="1" w:color="auto"/>
        </w:pBdr>
      </w:pPr>
      <w:r w:rsidRPr="00104954">
        <w:rPr>
          <w:noProof/>
        </w:rPr>
        <w:drawing>
          <wp:inline distT="0" distB="0" distL="0" distR="0" wp14:anchorId="6F7B886A" wp14:editId="712D4C5B">
            <wp:extent cx="5943600" cy="1032510"/>
            <wp:effectExtent l="0" t="0" r="0" b="0"/>
            <wp:docPr id="127277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7266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EA4C" w14:textId="77777777" w:rsidR="00DC24D4" w:rsidRDefault="00DC24D4" w:rsidP="00DC24D4">
      <w:pPr>
        <w:spacing w:before="0" w:line="240" w:lineRule="auto"/>
        <w:rPr>
          <w:color w:val="70AD47" w:themeColor="accent6"/>
        </w:rPr>
      </w:pPr>
    </w:p>
    <w:p w14:paraId="6C738114" w14:textId="16B716E1" w:rsidR="00104954" w:rsidRDefault="00104954" w:rsidP="00A06130">
      <w:r>
        <w:t xml:space="preserve">Now we have TWO data frames (1) dataframeReports and (2) dataframeLocation for analysis. </w:t>
      </w:r>
    </w:p>
    <w:p w14:paraId="6A545E68" w14:textId="35027C49" w:rsidR="007741B0" w:rsidRPr="007741B0" w:rsidRDefault="007741B0" w:rsidP="007741B0">
      <w:pPr>
        <w:spacing w:before="0" w:line="240" w:lineRule="auto"/>
        <w:rPr>
          <w:b/>
          <w:color w:val="70AD47" w:themeColor="accent6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741B0">
        <w:rPr>
          <w:color w:val="70AD47" w:themeColor="accent6"/>
          <w:highlight w:val="cyan"/>
        </w:rPr>
        <w:t>Graphical investigation</w:t>
      </w:r>
      <w:r w:rsidRPr="007741B0">
        <w:rPr>
          <w:b/>
          <w:color w:val="70AD47" w:themeColor="accent6"/>
          <w:sz w:val="32"/>
          <w:szCs w:val="32"/>
          <w:highlight w:val="cya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2920845E" w14:textId="3FD7E0B5" w:rsidR="00FE4B42" w:rsidRPr="003059E1" w:rsidRDefault="00FE4B42" w:rsidP="00FE4B42">
      <w:pPr>
        <w:pStyle w:val="Heading1"/>
        <w:rPr>
          <w:sz w:val="24"/>
          <w:szCs w:val="24"/>
        </w:rPr>
      </w:pPr>
      <w:r w:rsidRPr="00DF309A">
        <w:rPr>
          <w:sz w:val="32"/>
          <w:szCs w:val="32"/>
        </w:rPr>
        <w:t xml:space="preserve"># </w:t>
      </w:r>
      <w:r w:rsidRPr="00FE4B42">
        <w:rPr>
          <w:sz w:val="32"/>
          <w:szCs w:val="32"/>
        </w:rPr>
        <w:t>Let us look at some chats of dataframeReports</w:t>
      </w:r>
    </w:p>
    <w:p w14:paraId="5F82E3D6" w14:textId="419E8760" w:rsidR="00FE4B42" w:rsidRDefault="00CF30B6" w:rsidP="00FE4B42">
      <w:pPr>
        <w:pBdr>
          <w:bottom w:val="single" w:sz="12" w:space="1" w:color="auto"/>
        </w:pBdr>
      </w:pPr>
      <w:r>
        <w:t>1. histogram plots of some columns</w:t>
      </w:r>
    </w:p>
    <w:p w14:paraId="49512F8C" w14:textId="42BF272A" w:rsidR="00CF30B6" w:rsidRDefault="00CF30B6" w:rsidP="00FE4B42">
      <w:pPr>
        <w:pBdr>
          <w:bottom w:val="single" w:sz="12" w:space="1" w:color="auto"/>
        </w:pBdr>
      </w:pPr>
      <w:r w:rsidRPr="00CF30B6">
        <w:rPr>
          <w:noProof/>
        </w:rPr>
        <w:drawing>
          <wp:inline distT="0" distB="0" distL="0" distR="0" wp14:anchorId="3A4E411D" wp14:editId="3187BF45">
            <wp:extent cx="4740101" cy="1302327"/>
            <wp:effectExtent l="0" t="0" r="3810" b="0"/>
            <wp:docPr id="169889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9034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7166" cy="131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5BA4" w14:textId="3F3BA42F" w:rsidR="00FE4B42" w:rsidRDefault="00CF30B6" w:rsidP="00FE4B42">
      <w:pPr>
        <w:pBdr>
          <w:bottom w:val="single" w:sz="12" w:space="1" w:color="auto"/>
        </w:pBdr>
      </w:pPr>
      <w:r>
        <w:t>2.  scatter plots showing deaths &gt; 150,000 in countries</w:t>
      </w:r>
      <w:r w:rsidR="00511903">
        <w:t xml:space="preserve">  COMPARED with ‘iso’</w:t>
      </w:r>
    </w:p>
    <w:p w14:paraId="665987F6" w14:textId="29A22613" w:rsidR="00CF30B6" w:rsidRDefault="00C47363" w:rsidP="00FE4B42">
      <w:pPr>
        <w:pBdr>
          <w:bottom w:val="single" w:sz="12" w:space="1" w:color="auto"/>
        </w:pBdr>
      </w:pPr>
      <w:r w:rsidRPr="00C47363">
        <w:rPr>
          <w:noProof/>
        </w:rPr>
        <w:drawing>
          <wp:inline distT="0" distB="0" distL="0" distR="0" wp14:anchorId="4C9B7FB1" wp14:editId="54FB8ED1">
            <wp:extent cx="4531186" cy="1900555"/>
            <wp:effectExtent l="0" t="0" r="3175" b="4445"/>
            <wp:docPr id="33613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3650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0756" cy="190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21E1" w14:textId="2093DDA8" w:rsidR="00FE4B42" w:rsidRDefault="00C47363" w:rsidP="00FE4B42">
      <w:pPr>
        <w:pBdr>
          <w:bottom w:val="single" w:sz="12" w:space="1" w:color="auto"/>
        </w:pBdr>
      </w:pPr>
      <w:r>
        <w:t xml:space="preserve">                                          (</w:t>
      </w:r>
      <w:r w:rsidR="004E25B5">
        <w:t>Brazil</w:t>
      </w:r>
      <w:r>
        <w:t xml:space="preserve">, France, Indonesia, </w:t>
      </w:r>
      <w:r w:rsidR="004E25B5">
        <w:t>Great Britain</w:t>
      </w:r>
      <w:r>
        <w:t>)</w:t>
      </w:r>
    </w:p>
    <w:p w14:paraId="260D9CA0" w14:textId="77777777" w:rsidR="00FE4B42" w:rsidRDefault="00FE4B42" w:rsidP="00FE4B42">
      <w:pPr>
        <w:pBdr>
          <w:bottom w:val="single" w:sz="12" w:space="1" w:color="auto"/>
        </w:pBdr>
      </w:pPr>
    </w:p>
    <w:p w14:paraId="4AD1275C" w14:textId="7825EA71" w:rsidR="006B369B" w:rsidRPr="003059E1" w:rsidRDefault="006B369B" w:rsidP="006B369B">
      <w:pPr>
        <w:pStyle w:val="Heading1"/>
        <w:rPr>
          <w:sz w:val="24"/>
          <w:szCs w:val="24"/>
        </w:rPr>
      </w:pPr>
      <w:r>
        <w:rPr>
          <w:sz w:val="32"/>
          <w:szCs w:val="32"/>
        </w:rPr>
        <w:t>#</w:t>
      </w:r>
      <w:r w:rsidRPr="006B369B">
        <w:rPr>
          <w:sz w:val="32"/>
          <w:szCs w:val="32"/>
        </w:rPr>
        <w:t>pair plot investigation of dataframeReports</w:t>
      </w:r>
    </w:p>
    <w:p w14:paraId="6E64B2F3" w14:textId="625ED7FB" w:rsidR="006B369B" w:rsidRDefault="005505F2" w:rsidP="00FE4B42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32"/>
          <w:szCs w:val="32"/>
          <w14:ligatures w14:val="standard"/>
          <w14:numForm w14:val="oldStyle"/>
        </w:rPr>
      </w:pPr>
      <w:r w:rsidRPr="005505F2"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32"/>
          <w:szCs w:val="32"/>
          <w14:ligatures w14:val="standard"/>
          <w14:numForm w14:val="oldStyle"/>
        </w:rPr>
        <w:drawing>
          <wp:inline distT="0" distB="0" distL="0" distR="0" wp14:anchorId="6B909CF6" wp14:editId="25E26EF9">
            <wp:extent cx="2514951" cy="552527"/>
            <wp:effectExtent l="0" t="0" r="0" b="0"/>
            <wp:docPr id="135364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4405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8352" w14:textId="35C3FA21" w:rsidR="005505F2" w:rsidRDefault="005505F2" w:rsidP="00FE4B42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32"/>
          <w:szCs w:val="32"/>
          <w14:ligatures w14:val="standard"/>
          <w14:numForm w14:val="oldStyle"/>
        </w:rPr>
      </w:pPr>
      <w:r w:rsidRPr="005505F2"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32"/>
          <w:szCs w:val="32"/>
          <w14:ligatures w14:val="standard"/>
          <w14:numForm w14:val="oldStyle"/>
        </w:rPr>
        <w:drawing>
          <wp:inline distT="0" distB="0" distL="0" distR="0" wp14:anchorId="3A5F8733" wp14:editId="7DD286BE">
            <wp:extent cx="5372850" cy="3096057"/>
            <wp:effectExtent l="0" t="0" r="0" b="9525"/>
            <wp:docPr id="183628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8938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5394" w14:textId="3A471C2C" w:rsidR="005505F2" w:rsidRDefault="005505F2" w:rsidP="00FE4B42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32"/>
          <w:szCs w:val="3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32"/>
          <w:szCs w:val="32"/>
          <w14:ligatures w14:val="standard"/>
          <w14:numForm w14:val="oldStyle"/>
        </w:rPr>
        <w:t>(</w:t>
      </w:r>
      <w:r w:rsidR="004E25B5"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32"/>
          <w:szCs w:val="32"/>
          <w14:ligatures w14:val="standard"/>
          <w14:numForm w14:val="oldStyle"/>
        </w:rPr>
        <w:t>Sample</w:t>
      </w: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32"/>
          <w:szCs w:val="32"/>
          <w14:ligatures w14:val="standard"/>
          <w14:numForm w14:val="oldStyle"/>
        </w:rPr>
        <w:t xml:space="preserve"> pair plots)</w:t>
      </w:r>
    </w:p>
    <w:p w14:paraId="2C442351" w14:textId="657330DD" w:rsidR="005505F2" w:rsidRDefault="005505F2" w:rsidP="005505F2">
      <w:pPr>
        <w:pBdr>
          <w:bottom w:val="single" w:sz="12" w:space="1" w:color="auto"/>
        </w:pBdr>
      </w:pPr>
      <w:r>
        <w:t xml:space="preserve">   the horizontal and vertical blue lines indicate ZEROS  of one of the column. Mostly the values are concentrated near </w:t>
      </w:r>
      <w:r w:rsidR="004A65D2">
        <w:t xml:space="preserve">the </w:t>
      </w:r>
      <w:r>
        <w:t>origin or one of the columns.</w:t>
      </w:r>
    </w:p>
    <w:p w14:paraId="09E4F9F1" w14:textId="77777777" w:rsidR="005505F2" w:rsidRDefault="005505F2" w:rsidP="005505F2">
      <w:pPr>
        <w:pBdr>
          <w:bottom w:val="single" w:sz="12" w:space="1" w:color="auto"/>
        </w:pBdr>
      </w:pPr>
    </w:p>
    <w:p w14:paraId="557FE8C7" w14:textId="77777777" w:rsidR="005505F2" w:rsidRDefault="005505F2" w:rsidP="005505F2">
      <w:pPr>
        <w:pBdr>
          <w:bottom w:val="single" w:sz="12" w:space="1" w:color="auto"/>
        </w:pBdr>
      </w:pPr>
    </w:p>
    <w:p w14:paraId="440E8F84" w14:textId="38B74022" w:rsidR="005505F2" w:rsidRDefault="005505F2" w:rsidP="00FE4B42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32"/>
          <w:szCs w:val="32"/>
          <w14:ligatures w14:val="standard"/>
          <w14:numForm w14:val="oldStyle"/>
        </w:rPr>
      </w:pPr>
    </w:p>
    <w:p w14:paraId="220F5E0A" w14:textId="77777777" w:rsidR="006B369B" w:rsidRDefault="006B369B" w:rsidP="00FE4B42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32"/>
          <w:szCs w:val="32"/>
          <w14:ligatures w14:val="standard"/>
          <w14:numForm w14:val="oldStyle"/>
        </w:rPr>
      </w:pPr>
    </w:p>
    <w:p w14:paraId="45C91BBF" w14:textId="77777777" w:rsidR="006B369B" w:rsidRDefault="006B369B" w:rsidP="00FE4B42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32"/>
          <w:szCs w:val="32"/>
          <w14:ligatures w14:val="standard"/>
          <w14:numForm w14:val="oldStyle"/>
        </w:rPr>
      </w:pPr>
    </w:p>
    <w:p w14:paraId="08E656C6" w14:textId="77777777" w:rsidR="006B369B" w:rsidRDefault="006B369B" w:rsidP="00FE4B42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32"/>
          <w:szCs w:val="32"/>
          <w14:ligatures w14:val="standard"/>
          <w14:numForm w14:val="oldStyle"/>
        </w:rPr>
      </w:pPr>
    </w:p>
    <w:p w14:paraId="75F6B292" w14:textId="0303911E" w:rsidR="009E1766" w:rsidRPr="003059E1" w:rsidRDefault="009E1766" w:rsidP="009E1766">
      <w:pPr>
        <w:pStyle w:val="Heading1"/>
        <w:rPr>
          <w:sz w:val="24"/>
          <w:szCs w:val="24"/>
        </w:rPr>
      </w:pPr>
      <w:r>
        <w:rPr>
          <w:sz w:val="32"/>
          <w:szCs w:val="32"/>
        </w:rPr>
        <w:lastRenderedPageBreak/>
        <w:t>#</w:t>
      </w:r>
      <w:r w:rsidRPr="00FE4B42">
        <w:rPr>
          <w:sz w:val="32"/>
          <w:szCs w:val="32"/>
        </w:rPr>
        <w:t>look at some chats of dataframe</w:t>
      </w:r>
      <w:r>
        <w:rPr>
          <w:sz w:val="32"/>
          <w:szCs w:val="32"/>
        </w:rPr>
        <w:t>Location</w:t>
      </w:r>
    </w:p>
    <w:p w14:paraId="4C66EEAD" w14:textId="14DA5C48" w:rsidR="00C20E88" w:rsidRDefault="009E1766">
      <w:r w:rsidRPr="009E1766">
        <w:rPr>
          <w:noProof/>
        </w:rPr>
        <w:drawing>
          <wp:inline distT="0" distB="0" distL="0" distR="0" wp14:anchorId="1812E0DE" wp14:editId="1182CBC9">
            <wp:extent cx="5943600" cy="4787265"/>
            <wp:effectExtent l="0" t="0" r="0" b="0"/>
            <wp:docPr id="144424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4994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A6FF" w14:textId="77777777" w:rsidR="009E1766" w:rsidRDefault="009E1766"/>
    <w:p w14:paraId="7CB0B40C" w14:textId="2FE03A53" w:rsidR="004E25B5" w:rsidRDefault="004E25B5">
      <w:r w:rsidRPr="004E25B5">
        <w:t># let us further investigate dataframeReports using profiling (we dont investigate dataframeLocation as actual data of covid-19 is inside dataframeReports)</w:t>
      </w:r>
    </w:p>
    <w:p w14:paraId="6C6F666B" w14:textId="77777777" w:rsidR="004E25B5" w:rsidRDefault="004E25B5" w:rsidP="004E25B5"/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E25B5" w:rsidRPr="004E25B5" w14:paraId="030C3434" w14:textId="77777777" w:rsidTr="004E25B5">
        <w:tc>
          <w:tcPr>
            <w:tcW w:w="9350" w:type="dxa"/>
            <w:shd w:val="clear" w:color="auto" w:fill="D9D9D9" w:themeFill="background1" w:themeFillShade="D9"/>
          </w:tcPr>
          <w:p w14:paraId="08B9107C" w14:textId="77777777" w:rsidR="004E25B5" w:rsidRPr="004E25B5" w:rsidRDefault="004E25B5" w:rsidP="000D6406">
            <w:pPr>
              <w:rPr>
                <w:color w:val="70AD47" w:themeColor="accent6"/>
              </w:rPr>
            </w:pPr>
            <w:r w:rsidRPr="004E25B5">
              <w:rPr>
                <w:color w:val="70AD47" w:themeColor="accent6"/>
              </w:rPr>
              <w:t>'''</w:t>
            </w:r>
          </w:p>
          <w:p w14:paraId="3EBA1108" w14:textId="77777777" w:rsidR="004E25B5" w:rsidRPr="004E25B5" w:rsidRDefault="004E25B5" w:rsidP="000D6406">
            <w:pPr>
              <w:rPr>
                <w:color w:val="70AD47" w:themeColor="accent6"/>
              </w:rPr>
            </w:pPr>
            <w:r w:rsidRPr="004E25B5">
              <w:rPr>
                <w:color w:val="70AD47" w:themeColor="accent6"/>
              </w:rPr>
              <w:t>as my jupyter notbook is unable to install profiling or sweetviz packages,</w:t>
            </w:r>
          </w:p>
          <w:p w14:paraId="032C2B4A" w14:textId="77777777" w:rsidR="004E25B5" w:rsidRPr="004E25B5" w:rsidRDefault="004E25B5" w:rsidP="000D6406">
            <w:pPr>
              <w:rPr>
                <w:color w:val="70AD47" w:themeColor="accent6"/>
              </w:rPr>
            </w:pPr>
            <w:r w:rsidRPr="004E25B5">
              <w:rPr>
                <w:color w:val="70AD47" w:themeColor="accent6"/>
              </w:rPr>
              <w:t>i will transfer dataframeReports to csv file and store in GITHUB,</w:t>
            </w:r>
          </w:p>
          <w:p w14:paraId="50855F05" w14:textId="7CD63264" w:rsidR="004E25B5" w:rsidRPr="004E25B5" w:rsidRDefault="004E25B5" w:rsidP="000D6406">
            <w:pPr>
              <w:rPr>
                <w:color w:val="70AD47" w:themeColor="accent6"/>
              </w:rPr>
            </w:pPr>
            <w:r w:rsidRPr="004E25B5">
              <w:rPr>
                <w:color w:val="70AD47" w:themeColor="accent6"/>
              </w:rPr>
              <w:t xml:space="preserve">which can be used in </w:t>
            </w:r>
            <w:r>
              <w:rPr>
                <w:color w:val="70AD47" w:themeColor="accent6"/>
              </w:rPr>
              <w:t>colab</w:t>
            </w:r>
            <w:r w:rsidRPr="004E25B5">
              <w:rPr>
                <w:color w:val="70AD47" w:themeColor="accent6"/>
              </w:rPr>
              <w:t xml:space="preserve"> to do profiling of the dataframe</w:t>
            </w:r>
          </w:p>
          <w:p w14:paraId="279B11F2" w14:textId="77777777" w:rsidR="004E25B5" w:rsidRPr="004E25B5" w:rsidRDefault="004E25B5" w:rsidP="000D6406">
            <w:pPr>
              <w:rPr>
                <w:color w:val="70AD47" w:themeColor="accent6"/>
              </w:rPr>
            </w:pPr>
            <w:r w:rsidRPr="004E25B5">
              <w:rPr>
                <w:color w:val="70AD47" w:themeColor="accent6"/>
              </w:rPr>
              <w:t>'''</w:t>
            </w:r>
          </w:p>
        </w:tc>
      </w:tr>
    </w:tbl>
    <w:p w14:paraId="48C7FD81" w14:textId="77777777" w:rsidR="004E25B5" w:rsidRDefault="004E25B5"/>
    <w:p w14:paraId="1E70ACE1" w14:textId="3E03E91E" w:rsidR="00C53D69" w:rsidRPr="003059E1" w:rsidRDefault="00C53D69" w:rsidP="00C53D69">
      <w:pPr>
        <w:pStyle w:val="Heading1"/>
        <w:rPr>
          <w:sz w:val="24"/>
          <w:szCs w:val="24"/>
        </w:rPr>
      </w:pPr>
      <w:r>
        <w:rPr>
          <w:sz w:val="32"/>
          <w:szCs w:val="32"/>
        </w:rPr>
        <w:lastRenderedPageBreak/>
        <w:t>#code to convert dataframeReports to csv</w:t>
      </w:r>
    </w:p>
    <w:p w14:paraId="5E399CBC" w14:textId="584DAEE4" w:rsidR="007C3000" w:rsidRDefault="00C53D69">
      <w:r w:rsidRPr="00C53D69">
        <w:rPr>
          <w:noProof/>
        </w:rPr>
        <w:drawing>
          <wp:inline distT="0" distB="0" distL="0" distR="0" wp14:anchorId="373B4562" wp14:editId="73024F11">
            <wp:extent cx="5943600" cy="245745"/>
            <wp:effectExtent l="0" t="0" r="0" b="1905"/>
            <wp:docPr id="23327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7870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9350"/>
      </w:tblGrid>
      <w:tr w:rsidR="00F03C50" w:rsidRPr="00F03C50" w14:paraId="6425E3EA" w14:textId="77777777" w:rsidTr="00F03C50">
        <w:tc>
          <w:tcPr>
            <w:tcW w:w="9350" w:type="dxa"/>
            <w:shd w:val="clear" w:color="auto" w:fill="AEAAAA" w:themeFill="background2" w:themeFillShade="BF"/>
          </w:tcPr>
          <w:p w14:paraId="3EF1FA8E" w14:textId="71D0E168" w:rsidR="00F03C50" w:rsidRPr="00F03C50" w:rsidRDefault="004E25B5">
            <w:pPr>
              <w:rPr>
                <w:color w:val="222A35" w:themeColor="text2" w:themeShade="80"/>
              </w:rPr>
            </w:pPr>
            <w:r>
              <w:rPr>
                <w:color w:val="222A35" w:themeColor="text2" w:themeShade="80"/>
              </w:rPr>
              <w:t>Note: ‘forprofilingpurpose.csv’ is in the folder, it will be placed in the repository (github)</w:t>
            </w:r>
          </w:p>
        </w:tc>
      </w:tr>
    </w:tbl>
    <w:p w14:paraId="630107D4" w14:textId="4CB9FC5C" w:rsidR="00CC3347" w:rsidRDefault="00CC3347" w:rsidP="00CC3347"/>
    <w:p w14:paraId="7950CBC6" w14:textId="60A77F66" w:rsidR="00CC3347" w:rsidRPr="00CC3347" w:rsidRDefault="00CC3347" w:rsidP="00CC3347">
      <w:pPr>
        <w:shd w:val="clear" w:color="auto" w:fill="595959" w:themeFill="text1" w:themeFillTint="A6"/>
        <w:rPr>
          <w:color w:val="70AD47" w:themeColor="accent6"/>
        </w:rPr>
      </w:pPr>
      <w:r w:rsidRPr="00CC3347">
        <w:rPr>
          <w:color w:val="70AD47" w:themeColor="accent6"/>
        </w:rPr>
        <w:t>PROFILING REPORT:</w:t>
      </w:r>
    </w:p>
    <w:p w14:paraId="06AA0901" w14:textId="53AC7ED6" w:rsidR="00CC3347" w:rsidRDefault="00CC3347" w:rsidP="00CC3347">
      <w:r>
        <w:t>link to find information on dataframeReports</w:t>
      </w:r>
    </w:p>
    <w:p w14:paraId="442828A8" w14:textId="77777777" w:rsidR="00CC3347" w:rsidRDefault="00CC3347" w:rsidP="00CC3347">
      <w:r>
        <w:t>https://github.com/venuannamdas/DataAnalyticsProjectTrial1/blob/ver1/DataAnlytics_profiling_dtaframeReports.ipynb</w:t>
      </w:r>
    </w:p>
    <w:p w14:paraId="75A231A8" w14:textId="1AD40556" w:rsidR="00153C5A" w:rsidRDefault="00E25CD3">
      <w:pPr>
        <w:pBdr>
          <w:top w:val="single" w:sz="6" w:space="1" w:color="auto"/>
          <w:bottom w:val="single" w:sz="6" w:space="1" w:color="auto"/>
        </w:pBdr>
      </w:pPr>
      <w:r>
        <w:t xml:space="preserve">note: please use the above link and run in colab to get the REPORT. </w:t>
      </w:r>
    </w:p>
    <w:p w14:paraId="33248376" w14:textId="77777777" w:rsidR="00E25CD3" w:rsidRDefault="00E25CD3"/>
    <w:tbl>
      <w:tblPr>
        <w:tblStyle w:val="TableGrid"/>
        <w:tblW w:w="10627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0627"/>
      </w:tblGrid>
      <w:tr w:rsidR="005B689E" w14:paraId="47DCCA36" w14:textId="77777777" w:rsidTr="00915551">
        <w:trPr>
          <w:trHeight w:val="1408"/>
        </w:trPr>
        <w:tc>
          <w:tcPr>
            <w:tcW w:w="10627" w:type="dxa"/>
            <w:shd w:val="clear" w:color="auto" w:fill="E2EFD9" w:themeFill="accent6" w:themeFillTint="33"/>
          </w:tcPr>
          <w:p w14:paraId="7F2F8DE9" w14:textId="3CF55168" w:rsidR="005B689E" w:rsidRDefault="005B689E" w:rsidP="00915551">
            <w:pPr>
              <w:spacing w:before="0"/>
              <w:rPr>
                <w:rFonts w:asciiTheme="minorHAnsi" w:hAnsiTheme="minorHAnsi"/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SQL</w:t>
            </w:r>
            <w:r w:rsidRPr="002733CA"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:</w:t>
            </w:r>
          </w:p>
          <w:p w14:paraId="79261B81" w14:textId="77777777" w:rsidR="00BD4708" w:rsidRDefault="005B689E" w:rsidP="00BD4708">
            <w:pPr>
              <w:spacing w:before="0"/>
            </w:pPr>
            <w:r>
              <w:t xml:space="preserve">- </w:t>
            </w:r>
            <w:r w:rsidR="00BD4708">
              <w:t>SQL Database Integration:</w:t>
            </w:r>
          </w:p>
          <w:p w14:paraId="109539F3" w14:textId="45FA1801" w:rsidR="005B689E" w:rsidRDefault="00BD4708" w:rsidP="00BD4708">
            <w:pPr>
              <w:spacing w:before="0"/>
              <w:rPr>
                <w:b/>
                <w:color w:val="FFC000" w:themeColor="accent4"/>
                <w:sz w:val="32"/>
                <w:szCs w:val="32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t xml:space="preserve">   - Set up a SQL database (e.g., SQLite or MySQL) using Python and store the preprocessed data into the database.</w:t>
            </w:r>
            <w:r w:rsidR="005B689E">
              <w:t xml:space="preserve">. </w:t>
            </w:r>
          </w:p>
        </w:tc>
      </w:tr>
    </w:tbl>
    <w:p w14:paraId="36C38BD0" w14:textId="77777777" w:rsidR="008A5F7A" w:rsidRDefault="00071C43">
      <w:r>
        <w:t>A database is created [</w:t>
      </w:r>
      <w:r w:rsidRPr="00071C43">
        <w:t>DataAnalytics2023.db"</w:t>
      </w:r>
      <w:r>
        <w:t xml:space="preserve">]. </w:t>
      </w:r>
    </w:p>
    <w:p w14:paraId="21131268" w14:textId="0273F618" w:rsidR="000C4719" w:rsidRDefault="00071C43">
      <w:r>
        <w:t xml:space="preserve">A table ‘covid_reports’ </w:t>
      </w:r>
      <w:r w:rsidR="008A5F7A">
        <w:t xml:space="preserve">for dataframeReports </w:t>
      </w:r>
      <w:r>
        <w:t>is created in the database</w:t>
      </w:r>
      <w:r w:rsidR="008A5F7A">
        <w:t xml:space="preserve">, </w:t>
      </w:r>
      <w:r w:rsidR="00E25CD3">
        <w:t>and the following queries are executed.</w:t>
      </w:r>
    </w:p>
    <w:p w14:paraId="1203797A" w14:textId="5C558F33" w:rsidR="00E25CD3" w:rsidRDefault="00E25CD3">
      <w:r w:rsidRPr="00E25CD3">
        <w:rPr>
          <w:noProof/>
        </w:rPr>
        <w:drawing>
          <wp:inline distT="0" distB="0" distL="0" distR="0" wp14:anchorId="5963866C" wp14:editId="0E6D1522">
            <wp:extent cx="5943600" cy="409575"/>
            <wp:effectExtent l="0" t="0" r="0" b="9525"/>
            <wp:docPr id="4099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91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23BF" w14:textId="6EA97E70" w:rsidR="000C4719" w:rsidRDefault="000C4719">
      <w:r w:rsidRPr="000C4719">
        <w:rPr>
          <w:noProof/>
        </w:rPr>
        <w:drawing>
          <wp:inline distT="0" distB="0" distL="0" distR="0" wp14:anchorId="776473C3" wp14:editId="7D987A35">
            <wp:extent cx="5536276" cy="1863170"/>
            <wp:effectExtent l="0" t="0" r="7620" b="3810"/>
            <wp:docPr id="1292910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1030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41941" cy="186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CA54" w14:textId="6C753C93" w:rsidR="000C4719" w:rsidRDefault="000C4719">
      <w:r>
        <w:t xml:space="preserve">       The ‘date’ column is fixed at 2023-03-09, this is the intrinsic date used in the API. </w:t>
      </w:r>
    </w:p>
    <w:p w14:paraId="31E7EFB2" w14:textId="60B3D8D8" w:rsidR="00CC3347" w:rsidRDefault="000C4719">
      <w:r>
        <w:t>However, several interesting SQL queries are executed. Which are self-explanatory in the python code.</w:t>
      </w:r>
    </w:p>
    <w:p w14:paraId="1192FE0C" w14:textId="32C165EF" w:rsidR="000C4719" w:rsidRDefault="00E25CD3">
      <w:r>
        <w:lastRenderedPageBreak/>
        <w:t xml:space="preserve">A few interesting investigations like the following are performed to get details of country’s iso code ‘IND’. For example, to know the occurrences of the number of deaths between a certain range are executed. </w:t>
      </w:r>
    </w:p>
    <w:p w14:paraId="0836DDCF" w14:textId="77777777" w:rsidR="00B715E2" w:rsidRDefault="00D03E2E">
      <w:r w:rsidRPr="00D03E2E">
        <w:rPr>
          <w:noProof/>
        </w:rPr>
        <w:drawing>
          <wp:inline distT="0" distB="0" distL="0" distR="0" wp14:anchorId="3CF89D88" wp14:editId="5345D2F1">
            <wp:extent cx="3868189" cy="3105076"/>
            <wp:effectExtent l="0" t="0" r="0" b="635"/>
            <wp:docPr id="188126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6302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73762" cy="31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5E2" w:rsidRPr="00B715E2">
        <w:t xml:space="preserve"> </w:t>
      </w:r>
    </w:p>
    <w:p w14:paraId="2F73F1B6" w14:textId="22B4ABFD" w:rsidR="00E25CD3" w:rsidRDefault="00B715E2">
      <w:r>
        <w:t>Output:</w:t>
      </w:r>
    </w:p>
    <w:p w14:paraId="5C180EC0" w14:textId="318C2881" w:rsidR="00D03E2E" w:rsidRDefault="00D03E2E">
      <w:r w:rsidRPr="00D03E2E">
        <w:rPr>
          <w:noProof/>
        </w:rPr>
        <w:drawing>
          <wp:inline distT="0" distB="0" distL="0" distR="0" wp14:anchorId="38D909FD" wp14:editId="6878C49C">
            <wp:extent cx="3757353" cy="554364"/>
            <wp:effectExtent l="0" t="0" r="0" b="0"/>
            <wp:docPr id="13235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883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89297" cy="5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9076" w14:textId="572D541B" w:rsidR="000C4719" w:rsidRDefault="008A5F7A">
      <w:r>
        <w:t xml:space="preserve">     Another table ‘covid_location’ is created for databaseLocation is created, and </w:t>
      </w:r>
      <w:r w:rsidR="00E41608">
        <w:t xml:space="preserve">the </w:t>
      </w:r>
      <w:r>
        <w:t xml:space="preserve">following queries are executed. </w:t>
      </w:r>
    </w:p>
    <w:p w14:paraId="7925C26D" w14:textId="538BB674" w:rsidR="008A5F7A" w:rsidRDefault="008A5F7A">
      <w:r w:rsidRPr="008A5F7A">
        <w:rPr>
          <w:noProof/>
        </w:rPr>
        <w:drawing>
          <wp:inline distT="0" distB="0" distL="0" distR="0" wp14:anchorId="31E374BB" wp14:editId="5756D816">
            <wp:extent cx="5943600" cy="471805"/>
            <wp:effectExtent l="0" t="0" r="0" b="4445"/>
            <wp:docPr id="7556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609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6923" w14:textId="77777777" w:rsidR="002D784A" w:rsidRDefault="002D784A">
      <w:r w:rsidRPr="002D784A">
        <w:rPr>
          <w:noProof/>
        </w:rPr>
        <w:drawing>
          <wp:inline distT="0" distB="0" distL="0" distR="0" wp14:anchorId="5F6037AC" wp14:editId="4D2E8B33">
            <wp:extent cx="5200650" cy="665018"/>
            <wp:effectExtent l="0" t="0" r="0" b="1905"/>
            <wp:docPr id="1999375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75987" name=""/>
                    <pic:cNvPicPr/>
                  </pic:nvPicPr>
                  <pic:blipFill rotWithShape="1">
                    <a:blip r:embed="rId50"/>
                    <a:srcRect l="11504" b="75502"/>
                    <a:stretch/>
                  </pic:blipFill>
                  <pic:spPr bwMode="auto">
                    <a:xfrm>
                      <a:off x="0" y="0"/>
                      <a:ext cx="5201548" cy="665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8B851" w14:textId="2C651C42" w:rsidR="002D784A" w:rsidRDefault="002D784A">
      <w:r>
        <w:t xml:space="preserve">Output: </w:t>
      </w:r>
    </w:p>
    <w:p w14:paraId="2DE2566D" w14:textId="0D9EEF49" w:rsidR="00E02B40" w:rsidRDefault="002D784A">
      <w:r w:rsidRPr="002D784A">
        <w:rPr>
          <w:noProof/>
        </w:rPr>
        <w:lastRenderedPageBreak/>
        <w:drawing>
          <wp:inline distT="0" distB="0" distL="0" distR="0" wp14:anchorId="527BEF5A" wp14:editId="3B853A36">
            <wp:extent cx="5200650" cy="2071684"/>
            <wp:effectExtent l="0" t="0" r="0" b="5080"/>
            <wp:docPr id="42231507" name="Picture 4223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75987" name=""/>
                    <pic:cNvPicPr/>
                  </pic:nvPicPr>
                  <pic:blipFill rotWithShape="1">
                    <a:blip r:embed="rId50"/>
                    <a:srcRect l="11504" t="23682"/>
                    <a:stretch/>
                  </pic:blipFill>
                  <pic:spPr bwMode="auto">
                    <a:xfrm>
                      <a:off x="0" y="0"/>
                      <a:ext cx="5201548" cy="2072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8A86A" w14:textId="77777777" w:rsidR="002D784A" w:rsidRDefault="002D784A"/>
    <w:p w14:paraId="22A802CE" w14:textId="76064039" w:rsidR="002D784A" w:rsidRDefault="00A77482">
      <w:r>
        <w:t xml:space="preserve"> SQL query to join as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7482" w14:paraId="10C1D2CC" w14:textId="77777777" w:rsidTr="00A77482">
        <w:tc>
          <w:tcPr>
            <w:tcW w:w="9350" w:type="dxa"/>
          </w:tcPr>
          <w:p w14:paraId="5556E6E7" w14:textId="64D73A9E" w:rsidR="00A77482" w:rsidRPr="00A77482" w:rsidRDefault="00A77482" w:rsidP="00A77482">
            <w:r w:rsidRPr="00A77482">
              <w:t>query = 'Select  covid_reports.deaths, covid_location.name, covid_location.iso, covid_location.lat, covid_location.long FROM covid_reports join covid_location ON covid_reports.iso=covid_location.iso</w:t>
            </w:r>
            <w:r w:rsidR="008F3AE6">
              <w:t xml:space="preserve"> </w:t>
            </w:r>
            <w:r w:rsidR="008F3AE6" w:rsidRPr="008F3AE6">
              <w:t>LIMIT 10</w:t>
            </w:r>
            <w:r w:rsidRPr="00A77482">
              <w:t>'</w:t>
            </w:r>
          </w:p>
          <w:p w14:paraId="01E5119A" w14:textId="77777777" w:rsidR="00A77482" w:rsidRPr="00A77482" w:rsidRDefault="00A77482" w:rsidP="00A77482">
            <w:r w:rsidRPr="00A77482">
              <w:t>cursor.execute(query)</w:t>
            </w:r>
          </w:p>
          <w:p w14:paraId="02123D2F" w14:textId="4BE0E0B7" w:rsidR="00A77482" w:rsidRDefault="00A77482" w:rsidP="00A77482">
            <w:r w:rsidRPr="00A77482">
              <w:t>cursor.fetchall()</w:t>
            </w:r>
          </w:p>
        </w:tc>
      </w:tr>
    </w:tbl>
    <w:p w14:paraId="7EB7F457" w14:textId="194B4CEA" w:rsidR="00A77482" w:rsidRDefault="008F3AE6">
      <w:r>
        <w:t>Output:</w:t>
      </w:r>
    </w:p>
    <w:p w14:paraId="3A2E0253" w14:textId="0430CB16" w:rsidR="008F3AE6" w:rsidRDefault="008F3AE6">
      <w:r w:rsidRPr="008F3AE6">
        <w:rPr>
          <w:noProof/>
        </w:rPr>
        <w:drawing>
          <wp:inline distT="0" distB="0" distL="0" distR="0" wp14:anchorId="5EEBB4A7" wp14:editId="137E4436">
            <wp:extent cx="4448796" cy="1724266"/>
            <wp:effectExtent l="0" t="0" r="0" b="9525"/>
            <wp:docPr id="26475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5452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A962" w14:textId="7D954FC8" w:rsidR="008F3AE6" w:rsidRDefault="00EE0A40">
      <w:r>
        <w:t>Finally, we can query one country and send it to the following code to get the country details on the map.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0A40" w14:paraId="6CB2FF9A" w14:textId="77777777" w:rsidTr="00EE0A40">
        <w:tc>
          <w:tcPr>
            <w:tcW w:w="9350" w:type="dxa"/>
          </w:tcPr>
          <w:p w14:paraId="1E23370F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># Execute the SQL query to fetch location data</w:t>
            </w:r>
          </w:p>
          <w:p w14:paraId="4803FF29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>query = "SELECT covid_location.name AS COUNTRY_NAME, covid_location.lat AS LATITUDE, covid_location.long AS LONGITUDE, covid_reports.deaths AS DEATHS FROM covid_location JOIN covid_reports ON covid_location.iso = covid_reports.iso LIMIT 1"</w:t>
            </w:r>
          </w:p>
          <w:p w14:paraId="5C609106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>cursor.execute(query)</w:t>
            </w:r>
          </w:p>
          <w:p w14:paraId="7FA877CE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>data = cursor.fetchone()</w:t>
            </w:r>
          </w:p>
          <w:p w14:paraId="7D0917DD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</w:p>
          <w:p w14:paraId="60E56734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>if data:</w:t>
            </w:r>
          </w:p>
          <w:p w14:paraId="5BB521B6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country_name = data[0]</w:t>
            </w:r>
          </w:p>
          <w:p w14:paraId="4EDB2B91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latitude = data[1]</w:t>
            </w:r>
          </w:p>
          <w:p w14:paraId="49233B75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longitude = data[2]</w:t>
            </w:r>
          </w:p>
          <w:p w14:paraId="67ACD2EA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deaths = data[3]</w:t>
            </w:r>
          </w:p>
          <w:p w14:paraId="6C244BEC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</w:p>
          <w:p w14:paraId="478192AC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lastRenderedPageBreak/>
              <w:t xml:space="preserve">    # Create the map with the fetched location data</w:t>
            </w:r>
          </w:p>
          <w:p w14:paraId="50E4A6BA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m = folium.Map(location=[latitude, longitude], zoom_start=3, tiles="cartodb positron")</w:t>
            </w:r>
          </w:p>
          <w:p w14:paraId="6EDD0A07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</w:p>
          <w:p w14:paraId="30D6B44B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# Create an HTML string for the popup content</w:t>
            </w:r>
          </w:p>
          <w:p w14:paraId="37CF5D90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popup_content = f"""</w:t>
            </w:r>
          </w:p>
          <w:p w14:paraId="29453F9F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Location: {country_name},</w:t>
            </w:r>
          </w:p>
          <w:p w14:paraId="60A67639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Latitude: {latitude},</w:t>
            </w:r>
          </w:p>
          <w:p w14:paraId="6D126323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Longitude: {longitude},</w:t>
            </w:r>
          </w:p>
          <w:p w14:paraId="75722E46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Deaths: {deaths}</w:t>
            </w:r>
          </w:p>
          <w:p w14:paraId="3866174F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"""</w:t>
            </w:r>
          </w:p>
          <w:p w14:paraId="3F99107C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</w:p>
          <w:p w14:paraId="6E1A3644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# Add a red marker at the specific location with popup information</w:t>
            </w:r>
          </w:p>
          <w:p w14:paraId="7EA0CB01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marker = folium.Marker(</w:t>
            </w:r>
          </w:p>
          <w:p w14:paraId="7998F2C0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    location=[latitude, longitude],</w:t>
            </w:r>
          </w:p>
          <w:p w14:paraId="7BA5A6A8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    icon=folium.Icon(color="red"),</w:t>
            </w:r>
          </w:p>
          <w:p w14:paraId="1CF7856D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    popup=folium.Popup(html=popup_content, parse_html=True)</w:t>
            </w:r>
          </w:p>
          <w:p w14:paraId="5EC66CF4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)</w:t>
            </w:r>
          </w:p>
          <w:p w14:paraId="7D4EBBFB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marker.add_to(m)</w:t>
            </w:r>
          </w:p>
          <w:p w14:paraId="508E893D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</w:p>
          <w:p w14:paraId="0733C926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# Save the map as an HTML file</w:t>
            </w:r>
          </w:p>
          <w:p w14:paraId="68B85E11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 xml:space="preserve">    m.save("map_with_marker.html")</w:t>
            </w:r>
          </w:p>
          <w:p w14:paraId="03FD92EA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</w:p>
          <w:p w14:paraId="31F9BB3A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</w:p>
          <w:p w14:paraId="54907DF4" w14:textId="77777777" w:rsidR="00C94E46" w:rsidRPr="00C94E46" w:rsidRDefault="00C94E46" w:rsidP="00C94E46">
            <w:pPr>
              <w:spacing w:before="0"/>
              <w:rPr>
                <w:sz w:val="16"/>
                <w:szCs w:val="16"/>
              </w:rPr>
            </w:pPr>
            <w:r w:rsidRPr="00C94E46">
              <w:rPr>
                <w:sz w:val="16"/>
                <w:szCs w:val="16"/>
              </w:rPr>
              <w:t>else:</w:t>
            </w:r>
          </w:p>
          <w:p w14:paraId="2591FD66" w14:textId="463CEA55" w:rsidR="00EE0A40" w:rsidRDefault="00C94E46" w:rsidP="00C94E46">
            <w:pPr>
              <w:spacing w:before="0"/>
            </w:pPr>
            <w:r w:rsidRPr="00C94E46">
              <w:rPr>
                <w:sz w:val="16"/>
                <w:szCs w:val="16"/>
              </w:rPr>
              <w:t xml:space="preserve">    print("No data found")</w:t>
            </w:r>
          </w:p>
        </w:tc>
      </w:tr>
    </w:tbl>
    <w:p w14:paraId="19D30292" w14:textId="77777777" w:rsidR="00EE0A40" w:rsidRDefault="00EE0A40">
      <w:pPr>
        <w:pBdr>
          <w:bottom w:val="single" w:sz="6" w:space="1" w:color="auto"/>
        </w:pBdr>
      </w:pPr>
    </w:p>
    <w:p w14:paraId="51152AD5" w14:textId="13F8DA00" w:rsidR="00506C8F" w:rsidRDefault="00506C8F">
      <w:r>
        <w:t>Map : located in github</w:t>
      </w:r>
    </w:p>
    <w:p w14:paraId="5D8997AA" w14:textId="7A60B0CE" w:rsidR="00506C8F" w:rsidRDefault="00506C8F">
      <w:r w:rsidRPr="00506C8F">
        <w:rPr>
          <w:noProof/>
        </w:rPr>
        <w:drawing>
          <wp:inline distT="0" distB="0" distL="0" distR="0" wp14:anchorId="6A6BCB70" wp14:editId="7E094A6D">
            <wp:extent cx="5943600" cy="4307205"/>
            <wp:effectExtent l="0" t="0" r="0" b="0"/>
            <wp:docPr id="184562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2642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C8F">
      <w:footerReference w:type="default" r:id="rId53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8592" w14:textId="77777777" w:rsidR="008F7BB6" w:rsidRDefault="008F7BB6">
      <w:pPr>
        <w:spacing w:line="240" w:lineRule="auto"/>
      </w:pPr>
      <w:r>
        <w:separator/>
      </w:r>
    </w:p>
  </w:endnote>
  <w:endnote w:type="continuationSeparator" w:id="0">
    <w:p w14:paraId="5B7C3799" w14:textId="77777777" w:rsidR="008F7BB6" w:rsidRDefault="008F7BB6">
      <w:pPr>
        <w:spacing w:line="240" w:lineRule="auto"/>
      </w:pPr>
      <w:r>
        <w:continuationSeparator/>
      </w:r>
    </w:p>
  </w:endnote>
  <w:endnote w:type="continuationNotice" w:id="1">
    <w:p w14:paraId="58EAF95A" w14:textId="77777777" w:rsidR="008F7BB6" w:rsidRDefault="008F7BB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186409"/>
      <w:docPartObj>
        <w:docPartGallery w:val="Page Numbers (Bottom of Page)"/>
        <w:docPartUnique/>
      </w:docPartObj>
    </w:sdtPr>
    <w:sdtContent>
      <w:p w14:paraId="7E7A4FCB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5541CC7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66F51" w14:textId="77777777" w:rsidR="008F7BB6" w:rsidRDefault="008F7BB6">
      <w:pPr>
        <w:spacing w:line="240" w:lineRule="auto"/>
      </w:pPr>
      <w:r>
        <w:separator/>
      </w:r>
    </w:p>
  </w:footnote>
  <w:footnote w:type="continuationSeparator" w:id="0">
    <w:p w14:paraId="5DDC9A22" w14:textId="77777777" w:rsidR="008F7BB6" w:rsidRDefault="008F7BB6">
      <w:pPr>
        <w:spacing w:line="240" w:lineRule="auto"/>
      </w:pPr>
      <w:r>
        <w:continuationSeparator/>
      </w:r>
    </w:p>
  </w:footnote>
  <w:footnote w:type="continuationNotice" w:id="1">
    <w:p w14:paraId="12EA20C4" w14:textId="77777777" w:rsidR="008F7BB6" w:rsidRDefault="008F7BB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E34580"/>
    <w:multiLevelType w:val="hybridMultilevel"/>
    <w:tmpl w:val="1C1CD66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0EC4F94"/>
    <w:multiLevelType w:val="hybridMultilevel"/>
    <w:tmpl w:val="A5EE25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F60086"/>
    <w:multiLevelType w:val="hybridMultilevel"/>
    <w:tmpl w:val="8CF2BB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F41A1"/>
    <w:multiLevelType w:val="hybridMultilevel"/>
    <w:tmpl w:val="8CF2BB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00863"/>
    <w:multiLevelType w:val="hybridMultilevel"/>
    <w:tmpl w:val="8CF2B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0571E"/>
    <w:multiLevelType w:val="hybridMultilevel"/>
    <w:tmpl w:val="A17812EA"/>
    <w:lvl w:ilvl="0" w:tplc="A0043786">
      <w:start w:val="1"/>
      <w:numFmt w:val="lowerLetter"/>
      <w:lvlText w:val="(%1)"/>
      <w:lvlJc w:val="left"/>
      <w:pPr>
        <w:ind w:left="1200" w:hanging="40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75" w:hanging="360"/>
      </w:pPr>
    </w:lvl>
    <w:lvl w:ilvl="2" w:tplc="4809001B" w:tentative="1">
      <w:start w:val="1"/>
      <w:numFmt w:val="lowerRoman"/>
      <w:lvlText w:val="%3."/>
      <w:lvlJc w:val="right"/>
      <w:pPr>
        <w:ind w:left="2595" w:hanging="180"/>
      </w:pPr>
    </w:lvl>
    <w:lvl w:ilvl="3" w:tplc="4809000F" w:tentative="1">
      <w:start w:val="1"/>
      <w:numFmt w:val="decimal"/>
      <w:lvlText w:val="%4."/>
      <w:lvlJc w:val="left"/>
      <w:pPr>
        <w:ind w:left="3315" w:hanging="360"/>
      </w:pPr>
    </w:lvl>
    <w:lvl w:ilvl="4" w:tplc="48090019" w:tentative="1">
      <w:start w:val="1"/>
      <w:numFmt w:val="lowerLetter"/>
      <w:lvlText w:val="%5."/>
      <w:lvlJc w:val="left"/>
      <w:pPr>
        <w:ind w:left="4035" w:hanging="360"/>
      </w:pPr>
    </w:lvl>
    <w:lvl w:ilvl="5" w:tplc="4809001B" w:tentative="1">
      <w:start w:val="1"/>
      <w:numFmt w:val="lowerRoman"/>
      <w:lvlText w:val="%6."/>
      <w:lvlJc w:val="right"/>
      <w:pPr>
        <w:ind w:left="4755" w:hanging="180"/>
      </w:pPr>
    </w:lvl>
    <w:lvl w:ilvl="6" w:tplc="4809000F" w:tentative="1">
      <w:start w:val="1"/>
      <w:numFmt w:val="decimal"/>
      <w:lvlText w:val="%7."/>
      <w:lvlJc w:val="left"/>
      <w:pPr>
        <w:ind w:left="5475" w:hanging="360"/>
      </w:pPr>
    </w:lvl>
    <w:lvl w:ilvl="7" w:tplc="48090019" w:tentative="1">
      <w:start w:val="1"/>
      <w:numFmt w:val="lowerLetter"/>
      <w:lvlText w:val="%8."/>
      <w:lvlJc w:val="left"/>
      <w:pPr>
        <w:ind w:left="6195" w:hanging="360"/>
      </w:pPr>
    </w:lvl>
    <w:lvl w:ilvl="8" w:tplc="4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7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BA26F6"/>
    <w:multiLevelType w:val="hybridMultilevel"/>
    <w:tmpl w:val="3BB859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3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31437">
    <w:abstractNumId w:val="22"/>
  </w:num>
  <w:num w:numId="2" w16cid:durableId="1505900323">
    <w:abstractNumId w:val="22"/>
    <w:lvlOverride w:ilvl="0">
      <w:startOverride w:val="1"/>
    </w:lvlOverride>
  </w:num>
  <w:num w:numId="3" w16cid:durableId="324012071">
    <w:abstractNumId w:val="22"/>
  </w:num>
  <w:num w:numId="4" w16cid:durableId="219364950">
    <w:abstractNumId w:val="22"/>
    <w:lvlOverride w:ilvl="0">
      <w:startOverride w:val="1"/>
    </w:lvlOverride>
  </w:num>
  <w:num w:numId="5" w16cid:durableId="1911425130">
    <w:abstractNumId w:val="8"/>
  </w:num>
  <w:num w:numId="6" w16cid:durableId="472597529">
    <w:abstractNumId w:val="22"/>
    <w:lvlOverride w:ilvl="0">
      <w:startOverride w:val="1"/>
    </w:lvlOverride>
  </w:num>
  <w:num w:numId="7" w16cid:durableId="131991936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0656418">
    <w:abstractNumId w:val="10"/>
  </w:num>
  <w:num w:numId="9" w16cid:durableId="12861600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298212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6860600">
    <w:abstractNumId w:val="7"/>
  </w:num>
  <w:num w:numId="12" w16cid:durableId="1772433756">
    <w:abstractNumId w:val="6"/>
  </w:num>
  <w:num w:numId="13" w16cid:durableId="1841846326">
    <w:abstractNumId w:val="5"/>
  </w:num>
  <w:num w:numId="14" w16cid:durableId="1846237803">
    <w:abstractNumId w:val="4"/>
  </w:num>
  <w:num w:numId="15" w16cid:durableId="1385911944">
    <w:abstractNumId w:val="3"/>
  </w:num>
  <w:num w:numId="16" w16cid:durableId="1626504274">
    <w:abstractNumId w:val="2"/>
  </w:num>
  <w:num w:numId="17" w16cid:durableId="347174577">
    <w:abstractNumId w:val="1"/>
  </w:num>
  <w:num w:numId="18" w16cid:durableId="733311307">
    <w:abstractNumId w:val="0"/>
  </w:num>
  <w:num w:numId="19" w16cid:durableId="745372252">
    <w:abstractNumId w:val="23"/>
  </w:num>
  <w:num w:numId="20" w16cid:durableId="1892033531">
    <w:abstractNumId w:val="9"/>
  </w:num>
  <w:num w:numId="21" w16cid:durableId="1704790282">
    <w:abstractNumId w:val="20"/>
  </w:num>
  <w:num w:numId="22" w16cid:durableId="271937397">
    <w:abstractNumId w:val="19"/>
  </w:num>
  <w:num w:numId="23" w16cid:durableId="14550253">
    <w:abstractNumId w:val="18"/>
  </w:num>
  <w:num w:numId="24" w16cid:durableId="1759787282">
    <w:abstractNumId w:val="17"/>
  </w:num>
  <w:num w:numId="25" w16cid:durableId="189650707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284695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1094226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82192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621082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5923463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7839599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890190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7672859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41787405">
    <w:abstractNumId w:val="11"/>
  </w:num>
  <w:num w:numId="35" w16cid:durableId="62333892">
    <w:abstractNumId w:val="15"/>
  </w:num>
  <w:num w:numId="36" w16cid:durableId="1230504522">
    <w:abstractNumId w:val="13"/>
  </w:num>
  <w:num w:numId="37" w16cid:durableId="1974435806">
    <w:abstractNumId w:val="14"/>
  </w:num>
  <w:num w:numId="38" w16cid:durableId="622227003">
    <w:abstractNumId w:val="21"/>
  </w:num>
  <w:num w:numId="39" w16cid:durableId="1053508587">
    <w:abstractNumId w:val="12"/>
  </w:num>
  <w:num w:numId="40" w16cid:durableId="18544204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SG" w:vendorID="64" w:dllVersion="0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C2"/>
    <w:rsid w:val="00016748"/>
    <w:rsid w:val="0006567E"/>
    <w:rsid w:val="00071C43"/>
    <w:rsid w:val="000760DB"/>
    <w:rsid w:val="00087761"/>
    <w:rsid w:val="000B6518"/>
    <w:rsid w:val="000C4719"/>
    <w:rsid w:val="000D1C72"/>
    <w:rsid w:val="000F00E7"/>
    <w:rsid w:val="000F278F"/>
    <w:rsid w:val="00104954"/>
    <w:rsid w:val="001330FD"/>
    <w:rsid w:val="001379F8"/>
    <w:rsid w:val="00153C5A"/>
    <w:rsid w:val="0016766E"/>
    <w:rsid w:val="00170063"/>
    <w:rsid w:val="00175643"/>
    <w:rsid w:val="001B2338"/>
    <w:rsid w:val="001F2C67"/>
    <w:rsid w:val="002061A9"/>
    <w:rsid w:val="00212DB3"/>
    <w:rsid w:val="002151C3"/>
    <w:rsid w:val="00217B64"/>
    <w:rsid w:val="00235579"/>
    <w:rsid w:val="00257FAA"/>
    <w:rsid w:val="00263938"/>
    <w:rsid w:val="002733CA"/>
    <w:rsid w:val="00280812"/>
    <w:rsid w:val="002C0626"/>
    <w:rsid w:val="002D784A"/>
    <w:rsid w:val="002E78EB"/>
    <w:rsid w:val="002F25A8"/>
    <w:rsid w:val="003059E1"/>
    <w:rsid w:val="00322AF9"/>
    <w:rsid w:val="003407A9"/>
    <w:rsid w:val="00340DC9"/>
    <w:rsid w:val="00343C82"/>
    <w:rsid w:val="00350BD5"/>
    <w:rsid w:val="0037355F"/>
    <w:rsid w:val="00383C68"/>
    <w:rsid w:val="00385CA1"/>
    <w:rsid w:val="003C5C2F"/>
    <w:rsid w:val="003E42A6"/>
    <w:rsid w:val="00415FC2"/>
    <w:rsid w:val="00422205"/>
    <w:rsid w:val="004229EC"/>
    <w:rsid w:val="00443C7A"/>
    <w:rsid w:val="00444F02"/>
    <w:rsid w:val="004577A0"/>
    <w:rsid w:val="00470C11"/>
    <w:rsid w:val="00490CC6"/>
    <w:rsid w:val="004A65D2"/>
    <w:rsid w:val="004D2E56"/>
    <w:rsid w:val="004D705F"/>
    <w:rsid w:val="004E25B5"/>
    <w:rsid w:val="004F05F9"/>
    <w:rsid w:val="004F7FDB"/>
    <w:rsid w:val="00506C8F"/>
    <w:rsid w:val="00511903"/>
    <w:rsid w:val="0051794A"/>
    <w:rsid w:val="005505F2"/>
    <w:rsid w:val="005509B2"/>
    <w:rsid w:val="00551496"/>
    <w:rsid w:val="005556DB"/>
    <w:rsid w:val="005664B8"/>
    <w:rsid w:val="005A1F50"/>
    <w:rsid w:val="005B689E"/>
    <w:rsid w:val="005C6D45"/>
    <w:rsid w:val="005D58F7"/>
    <w:rsid w:val="00617D63"/>
    <w:rsid w:val="00643D1A"/>
    <w:rsid w:val="00653A01"/>
    <w:rsid w:val="00661B80"/>
    <w:rsid w:val="0066511C"/>
    <w:rsid w:val="00674588"/>
    <w:rsid w:val="006A7B57"/>
    <w:rsid w:val="006B369B"/>
    <w:rsid w:val="006B50DE"/>
    <w:rsid w:val="006D44C5"/>
    <w:rsid w:val="00713672"/>
    <w:rsid w:val="0073562D"/>
    <w:rsid w:val="007741B0"/>
    <w:rsid w:val="007B07DE"/>
    <w:rsid w:val="007C3000"/>
    <w:rsid w:val="008270A2"/>
    <w:rsid w:val="00844185"/>
    <w:rsid w:val="00852F86"/>
    <w:rsid w:val="00853F77"/>
    <w:rsid w:val="008622E1"/>
    <w:rsid w:val="00885CE1"/>
    <w:rsid w:val="008907FF"/>
    <w:rsid w:val="008A4CB5"/>
    <w:rsid w:val="008A5F7A"/>
    <w:rsid w:val="008B696C"/>
    <w:rsid w:val="008B6BEE"/>
    <w:rsid w:val="008F3AE6"/>
    <w:rsid w:val="008F78D7"/>
    <w:rsid w:val="008F7BB6"/>
    <w:rsid w:val="009200C1"/>
    <w:rsid w:val="00923A8C"/>
    <w:rsid w:val="00930EB8"/>
    <w:rsid w:val="00980085"/>
    <w:rsid w:val="00985231"/>
    <w:rsid w:val="00997127"/>
    <w:rsid w:val="009C3B20"/>
    <w:rsid w:val="009D216F"/>
    <w:rsid w:val="009D3248"/>
    <w:rsid w:val="009E1766"/>
    <w:rsid w:val="009E223A"/>
    <w:rsid w:val="009E2F56"/>
    <w:rsid w:val="00A06130"/>
    <w:rsid w:val="00A57010"/>
    <w:rsid w:val="00A65E8A"/>
    <w:rsid w:val="00A77482"/>
    <w:rsid w:val="00A83304"/>
    <w:rsid w:val="00A87896"/>
    <w:rsid w:val="00AC1EE7"/>
    <w:rsid w:val="00AF3D53"/>
    <w:rsid w:val="00B11A27"/>
    <w:rsid w:val="00B650C6"/>
    <w:rsid w:val="00B715E2"/>
    <w:rsid w:val="00B7541C"/>
    <w:rsid w:val="00B81772"/>
    <w:rsid w:val="00BA63C2"/>
    <w:rsid w:val="00BC6939"/>
    <w:rsid w:val="00BD4708"/>
    <w:rsid w:val="00BE17A4"/>
    <w:rsid w:val="00BE1875"/>
    <w:rsid w:val="00BE45C8"/>
    <w:rsid w:val="00BF229F"/>
    <w:rsid w:val="00BF2331"/>
    <w:rsid w:val="00BF7463"/>
    <w:rsid w:val="00C20D60"/>
    <w:rsid w:val="00C20E88"/>
    <w:rsid w:val="00C30889"/>
    <w:rsid w:val="00C47363"/>
    <w:rsid w:val="00C53D69"/>
    <w:rsid w:val="00C75B42"/>
    <w:rsid w:val="00C76E7C"/>
    <w:rsid w:val="00C90A2E"/>
    <w:rsid w:val="00C94E46"/>
    <w:rsid w:val="00CB3C94"/>
    <w:rsid w:val="00CC3347"/>
    <w:rsid w:val="00CC5861"/>
    <w:rsid w:val="00CF0F39"/>
    <w:rsid w:val="00CF30B6"/>
    <w:rsid w:val="00D03E2E"/>
    <w:rsid w:val="00D23FD6"/>
    <w:rsid w:val="00D30B81"/>
    <w:rsid w:val="00D3649E"/>
    <w:rsid w:val="00D458A4"/>
    <w:rsid w:val="00D65327"/>
    <w:rsid w:val="00D67474"/>
    <w:rsid w:val="00D86F18"/>
    <w:rsid w:val="00DB64DE"/>
    <w:rsid w:val="00DC24D4"/>
    <w:rsid w:val="00DE44C3"/>
    <w:rsid w:val="00DF0FDA"/>
    <w:rsid w:val="00DF309A"/>
    <w:rsid w:val="00E02B40"/>
    <w:rsid w:val="00E142DA"/>
    <w:rsid w:val="00E16F51"/>
    <w:rsid w:val="00E25CD3"/>
    <w:rsid w:val="00E41608"/>
    <w:rsid w:val="00E87BF6"/>
    <w:rsid w:val="00EB0B6E"/>
    <w:rsid w:val="00EC53C5"/>
    <w:rsid w:val="00ED1845"/>
    <w:rsid w:val="00EE0A40"/>
    <w:rsid w:val="00EE70C1"/>
    <w:rsid w:val="00F03C50"/>
    <w:rsid w:val="00F169E1"/>
    <w:rsid w:val="00F77B79"/>
    <w:rsid w:val="00F866A8"/>
    <w:rsid w:val="00FB35C9"/>
    <w:rsid w:val="00FB5B59"/>
    <w:rsid w:val="00FC318F"/>
    <w:rsid w:val="00FD1D72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B52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covid-api.com/api/" TargetMode="External"/><Relationship Id="rId26" Type="http://schemas.openxmlformats.org/officeDocument/2006/relationships/image" Target="media/image13.png"/><Relationship Id="rId39" Type="http://schemas.openxmlformats.org/officeDocument/2006/relationships/image" Target="media/image25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52" Type="http://schemas.openxmlformats.org/officeDocument/2006/relationships/image" Target="media/image3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vid-api.com/api/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webSettings" Target="webSettings.xml"/><Relationship Id="rId51" Type="http://schemas.openxmlformats.org/officeDocument/2006/relationships/image" Target="media/image37.png"/><Relationship Id="rId3" Type="http://schemas.openxmlformats.org/officeDocument/2006/relationships/customXml" Target="../customXml/item3.xml"/><Relationship Id="rId12" Type="http://schemas.openxmlformats.org/officeDocument/2006/relationships/hyperlink" Target="https://covid-193.p.rapidapi.com/statistic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7.png"/><Relationship Id="rId41" Type="http://schemas.openxmlformats.org/officeDocument/2006/relationships/image" Target="media/image2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oleObject" Target="embeddings/oleObject1.bin"/><Relationship Id="rId49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SG%7bCDEC12D0-833C-46E2-B67B-6B90EE4E2275%7d\%7b86EB25EE-5909-47E9-AF03-8023D9897E61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7373D-5DCA-4092-912F-7D030B4FE61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78A3276-187E-405F-966A-BDA24FF7D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5B1B51-5121-472B-BA9E-DC61343F5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AA2E9E-4E47-497B-A79A-B397382D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{86EB25EE-5909-47E9-AF03-8023D9897E61}tf45325165_win32.dotx</Template>
  <TotalTime>0</TotalTime>
  <Pages>14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2023-08-06T14:25:00Z</dcterms:created>
  <dcterms:modified xsi:type="dcterms:W3CDTF">2023-08-07T01:20:00Z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19bc1b94-0969-43b3-8d0d-1776faf6c6f2</vt:lpwstr>
  </property>
</Properties>
</file>